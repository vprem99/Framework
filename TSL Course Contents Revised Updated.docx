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55206431"/>
        <w:docPartObj>
          <w:docPartGallery w:val="Cover Pages"/>
          <w:docPartUnique/>
        </w:docPartObj>
      </w:sdtPr>
      <w:sdtContent>
        <w:p w:rsidR="00BD3A56" w:rsidRDefault="002E5EAB"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0</wp:posOffset>
                </wp:positionV>
                <wp:extent cx="840105" cy="612140"/>
                <wp:effectExtent l="0" t="0" r="0" b="0"/>
                <wp:wrapTight wrapText="bothSides">
                  <wp:wrapPolygon edited="0">
                    <wp:start x="0" y="0"/>
                    <wp:lineTo x="0" y="15237"/>
                    <wp:lineTo x="7184" y="20614"/>
                    <wp:lineTo x="20898" y="20614"/>
                    <wp:lineTo x="20898" y="18822"/>
                    <wp:lineTo x="18939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0" b="4445"/>
                <wp:wrapTight wrapText="bothSides">
                  <wp:wrapPolygon edited="0">
                    <wp:start x="644" y="0"/>
                    <wp:lineTo x="0" y="2610"/>
                    <wp:lineTo x="0" y="20882"/>
                    <wp:lineTo x="20617" y="20882"/>
                    <wp:lineTo x="20617" y="2610"/>
                    <wp:lineTo x="19329" y="0"/>
                    <wp:lineTo x="644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:rsidR="002331B6" w:rsidRDefault="007651E0">
      <w:r w:rsidRPr="007651E0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-41.25pt;margin-top:229.1pt;width:358.5pt;height:78pt;z-index:251667456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" filled="f" stroked="f">
            <v:textbox>
              <w:txbxContent>
                <w:p w:rsidR="00BD3A56" w:rsidRPr="008E6B72" w:rsidRDefault="00F40B04">
                  <w:pPr>
                    <w:rPr>
                      <w:b/>
                      <w:bCs/>
                      <w:color w:val="FFFFFF" w:themeColor="background1"/>
                      <w:sz w:val="56"/>
                      <w:szCs w:val="56"/>
                      <w:lang w:val="en-US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56"/>
                      <w:szCs w:val="56"/>
                      <w:lang w:val="en-US"/>
                    </w:rPr>
                    <w:t>TSL</w:t>
                  </w:r>
                  <w:r w:rsidR="00D84071">
                    <w:rPr>
                      <w:b/>
                      <w:bCs/>
                      <w:color w:val="FFFFFF" w:themeColor="background1"/>
                      <w:sz w:val="56"/>
                      <w:szCs w:val="56"/>
                      <w:lang w:val="en-US"/>
                    </w:rPr>
                    <w:t xml:space="preserve"> Course Contents</w:t>
                  </w:r>
                </w:p>
              </w:txbxContent>
            </v:textbox>
            <w10:wrap type="through"/>
          </v:shape>
        </w:pict>
      </w:r>
      <w:r w:rsidR="008E6B72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547551</wp:posOffset>
            </wp:positionV>
            <wp:extent cx="7557135" cy="8118573"/>
            <wp:effectExtent l="0" t="0" r="12065" b="9525"/>
            <wp:wrapTight wrapText="bothSides">
              <wp:wrapPolygon edited="0">
                <wp:start x="0" y="0"/>
                <wp:lineTo x="0" y="19125"/>
                <wp:lineTo x="9946" y="21558"/>
                <wp:lineTo x="10019" y="21558"/>
                <wp:lineTo x="10454" y="21558"/>
                <wp:lineTo x="21562" y="11962"/>
                <wp:lineTo x="21562" y="1825"/>
                <wp:lineTo x="2541" y="1081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118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331B6">
        <w:br w:type="page"/>
      </w:r>
    </w:p>
    <w:p w:rsidR="00AB492E" w:rsidRPr="003F1637" w:rsidRDefault="00AB492E" w:rsidP="00AB492E">
      <w:pPr>
        <w:rPr>
          <w:b/>
          <w:sz w:val="32"/>
          <w:u w:val="single"/>
          <w:lang w:val="en-US"/>
        </w:rPr>
      </w:pPr>
      <w:r w:rsidRPr="003F1637">
        <w:rPr>
          <w:b/>
          <w:sz w:val="32"/>
          <w:u w:val="single"/>
          <w:lang w:val="en-US"/>
        </w:rPr>
        <w:lastRenderedPageBreak/>
        <w:t>Course Outline</w:t>
      </w:r>
    </w:p>
    <w:p w:rsidR="00AB492E" w:rsidRDefault="00AB492E" w:rsidP="00AB492E">
      <w:pPr>
        <w:rPr>
          <w:b/>
          <w:lang w:val="en-US"/>
        </w:rPr>
      </w:pPr>
    </w:p>
    <w:p w:rsidR="008B1468" w:rsidRDefault="008B1468" w:rsidP="008B1468">
      <w:pPr>
        <w:rPr>
          <w:b/>
          <w:lang w:val="en-US"/>
        </w:rPr>
      </w:pPr>
      <w:r>
        <w:rPr>
          <w:b/>
          <w:lang w:val="en-US"/>
        </w:rPr>
        <w:t>Day 1</w:t>
      </w:r>
      <w:r w:rsidR="00BF4EA6">
        <w:rPr>
          <w:b/>
          <w:lang w:val="en-US"/>
        </w:rPr>
        <w:t xml:space="preserve"> - 5</w:t>
      </w:r>
      <w:r>
        <w:rPr>
          <w:b/>
          <w:lang w:val="en-US"/>
        </w:rPr>
        <w:t>:</w:t>
      </w:r>
      <w:r w:rsidR="003F1637">
        <w:rPr>
          <w:b/>
          <w:lang w:val="en-US"/>
        </w:rPr>
        <w:t xml:space="preserve"> (5 Days)</w:t>
      </w:r>
    </w:p>
    <w:p w:rsidR="00AB492E" w:rsidRPr="002E0181" w:rsidRDefault="00BF4EA6" w:rsidP="00AB492E">
      <w:pPr>
        <w:rPr>
          <w:lang w:val="en-US"/>
        </w:rPr>
      </w:pPr>
      <w:r>
        <w:rPr>
          <w:b/>
          <w:lang w:val="en-US"/>
        </w:rPr>
        <w:t>Oracle SQL &amp; PL/SQL</w:t>
      </w:r>
    </w:p>
    <w:p w:rsidR="00AB492E" w:rsidRPr="002E0181" w:rsidRDefault="00AB492E" w:rsidP="00AB492E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Introduction to Databases.</w:t>
      </w:r>
    </w:p>
    <w:p w:rsidR="00AB492E" w:rsidRPr="002E0181" w:rsidRDefault="00AB492E" w:rsidP="00AB492E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Database Models.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Relational Model</w:t>
      </w:r>
    </w:p>
    <w:p w:rsidR="00AB492E" w:rsidRPr="002E0181" w:rsidRDefault="00AB492E" w:rsidP="00AB492E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 xml:space="preserve">Data Design and Normalization </w:t>
      </w:r>
    </w:p>
    <w:p w:rsidR="00AB492E" w:rsidRPr="002E0181" w:rsidRDefault="00AB492E" w:rsidP="00AB492E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Structured Query Language and its categories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DDL – DML – DQL – DCL – TCL</w:t>
      </w:r>
    </w:p>
    <w:p w:rsidR="00AB492E" w:rsidRPr="002E0181" w:rsidRDefault="00466B96" w:rsidP="00AB492E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Oracle </w:t>
      </w:r>
      <w:r w:rsidR="00A95546">
        <w:rPr>
          <w:lang w:val="en-US"/>
        </w:rPr>
        <w:t>built</w:t>
      </w:r>
      <w:r>
        <w:rPr>
          <w:lang w:val="en-US"/>
        </w:rPr>
        <w:t xml:space="preserve"> in</w:t>
      </w:r>
      <w:r w:rsidR="00A95546">
        <w:rPr>
          <w:lang w:val="en-US"/>
        </w:rPr>
        <w:t xml:space="preserve"> Functions</w:t>
      </w:r>
    </w:p>
    <w:p w:rsidR="00AB492E" w:rsidRPr="002E0181" w:rsidRDefault="00AB492E" w:rsidP="00AB492E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SELECT statement varieties with clauses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WHERE clause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GROUP BY clause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HAVING clause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ORDER BY clause</w:t>
      </w:r>
    </w:p>
    <w:p w:rsidR="00AB492E" w:rsidRPr="002E0181" w:rsidRDefault="00AB492E" w:rsidP="00AB492E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Retrieving data from multiple tables</w:t>
      </w:r>
    </w:p>
    <w:p w:rsidR="00AB492E" w:rsidRPr="002E0181" w:rsidRDefault="00AB492E" w:rsidP="00AB492E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Joining the tables – Join variants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proofErr w:type="spellStart"/>
      <w:r w:rsidRPr="002E0181">
        <w:rPr>
          <w:lang w:val="en-US"/>
        </w:rPr>
        <w:t>Equi</w:t>
      </w:r>
      <w:proofErr w:type="spellEnd"/>
      <w:r w:rsidRPr="002E0181">
        <w:rPr>
          <w:lang w:val="en-US"/>
        </w:rPr>
        <w:t xml:space="preserve"> and Non-</w:t>
      </w:r>
      <w:proofErr w:type="spellStart"/>
      <w:r w:rsidRPr="002E0181">
        <w:rPr>
          <w:lang w:val="en-US"/>
        </w:rPr>
        <w:t>Equi</w:t>
      </w:r>
      <w:proofErr w:type="spellEnd"/>
      <w:r w:rsidRPr="002E0181">
        <w:rPr>
          <w:lang w:val="en-US"/>
        </w:rPr>
        <w:t xml:space="preserve"> Joins</w:t>
      </w:r>
    </w:p>
    <w:p w:rsidR="00AB492E" w:rsidRPr="002E0181" w:rsidRDefault="00C1054F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Self-Join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Cartesian Product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Outer Join with modern syntax</w:t>
      </w:r>
    </w:p>
    <w:p w:rsidR="00AB492E" w:rsidRPr="002E0181" w:rsidRDefault="00840E23" w:rsidP="00AB492E">
      <w:pPr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Subq</w:t>
      </w:r>
      <w:r w:rsidR="00996C1F" w:rsidRPr="002E0181">
        <w:rPr>
          <w:lang w:val="en-US"/>
        </w:rPr>
        <w:t>ueries</w:t>
      </w:r>
      <w:proofErr w:type="spellEnd"/>
    </w:p>
    <w:p w:rsidR="00AB492E" w:rsidRPr="002E0181" w:rsidRDefault="00D30FA8" w:rsidP="00AB492E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Nested </w:t>
      </w:r>
      <w:proofErr w:type="spellStart"/>
      <w:r>
        <w:rPr>
          <w:lang w:val="en-US"/>
        </w:rPr>
        <w:t>S</w:t>
      </w:r>
      <w:r w:rsidR="00AB492E" w:rsidRPr="002E0181">
        <w:rPr>
          <w:lang w:val="en-US"/>
        </w:rPr>
        <w:t>ubqueries</w:t>
      </w:r>
      <w:proofErr w:type="spellEnd"/>
    </w:p>
    <w:p w:rsidR="00AB492E" w:rsidRDefault="00D30FA8" w:rsidP="00AB492E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Co-related </w:t>
      </w:r>
      <w:proofErr w:type="spellStart"/>
      <w:r>
        <w:rPr>
          <w:lang w:val="en-US"/>
        </w:rPr>
        <w:t>S</w:t>
      </w:r>
      <w:r w:rsidR="00970CE5">
        <w:rPr>
          <w:lang w:val="en-US"/>
        </w:rPr>
        <w:t>ubqueries</w:t>
      </w:r>
      <w:proofErr w:type="spellEnd"/>
    </w:p>
    <w:p w:rsidR="008C573E" w:rsidRPr="002E0181" w:rsidRDefault="008C573E" w:rsidP="008C573E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Views</w:t>
      </w:r>
    </w:p>
    <w:p w:rsidR="00AB492E" w:rsidRPr="002E0181" w:rsidRDefault="00AB492E" w:rsidP="00AB492E">
      <w:pPr>
        <w:rPr>
          <w:lang w:val="en-US"/>
        </w:rPr>
      </w:pPr>
    </w:p>
    <w:p w:rsidR="00AB492E" w:rsidRPr="002E0181" w:rsidRDefault="00AB492E" w:rsidP="00AB492E">
      <w:pPr>
        <w:rPr>
          <w:lang w:val="en-US"/>
        </w:rPr>
      </w:pPr>
      <w:r w:rsidRPr="002E0181">
        <w:rPr>
          <w:b/>
          <w:lang w:val="en-US"/>
        </w:rPr>
        <w:t>DBMS – PL / SQL</w:t>
      </w:r>
      <w:r w:rsidRPr="002E0181">
        <w:rPr>
          <w:b/>
          <w:lang w:val="en-US"/>
        </w:rPr>
        <w:tab/>
      </w:r>
    </w:p>
    <w:p w:rsidR="00AB492E" w:rsidRPr="002E0181" w:rsidRDefault="00AB492E" w:rsidP="00AB492E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PL/SQL Program Structure.</w:t>
      </w:r>
    </w:p>
    <w:p w:rsidR="00AB492E" w:rsidRPr="002E0181" w:rsidRDefault="00AB492E" w:rsidP="00AB492E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Procedural programming using PL/SQL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 xml:space="preserve">Data Types and Scalar / Anchor Declarations 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SELECT INTO statement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Use of CURSORS in PL/SQL</w:t>
      </w:r>
    </w:p>
    <w:p w:rsidR="00AB492E" w:rsidRPr="002E0181" w:rsidRDefault="00AB492E" w:rsidP="00AB492E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Scenario Based Learning</w:t>
      </w:r>
    </w:p>
    <w:p w:rsidR="00AB492E" w:rsidRPr="002E0181" w:rsidRDefault="00AB492E" w:rsidP="00AB492E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Modularized programming in PL/SQL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Anonymous v/s Named PL/SQL blocks</w:t>
      </w:r>
    </w:p>
    <w:p w:rsidR="00AB492E" w:rsidRPr="002E0181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Stored Procedures</w:t>
      </w:r>
    </w:p>
    <w:p w:rsidR="00AB492E" w:rsidRDefault="00AB492E" w:rsidP="00AB492E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Functions</w:t>
      </w:r>
    </w:p>
    <w:p w:rsidR="008C573E" w:rsidRPr="002E0181" w:rsidRDefault="008C573E" w:rsidP="00AB492E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Packages</w:t>
      </w:r>
    </w:p>
    <w:p w:rsidR="00AB492E" w:rsidRPr="00AB492E" w:rsidRDefault="00AB492E" w:rsidP="00AB492E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Exception Handling In PL/SQL</w:t>
      </w:r>
    </w:p>
    <w:p w:rsidR="005F329A" w:rsidRPr="005F329A" w:rsidRDefault="005F329A" w:rsidP="00CA4DFF">
      <w:pPr>
        <w:rPr>
          <w:lang w:val="en-US"/>
        </w:rPr>
      </w:pPr>
    </w:p>
    <w:p w:rsidR="00E72CA5" w:rsidRPr="002E0181" w:rsidRDefault="00C70CE0" w:rsidP="00AB492E">
      <w:pPr>
        <w:rPr>
          <w:b/>
          <w:lang w:val="en-US"/>
        </w:rPr>
      </w:pPr>
      <w:r>
        <w:rPr>
          <w:b/>
          <w:lang w:val="en-US"/>
        </w:rPr>
        <w:t xml:space="preserve">Day </w:t>
      </w:r>
      <w:r w:rsidR="00CA4DFF">
        <w:rPr>
          <w:b/>
          <w:lang w:val="en-US"/>
        </w:rPr>
        <w:t>6</w:t>
      </w:r>
      <w:r w:rsidR="00150771">
        <w:rPr>
          <w:b/>
          <w:lang w:val="en-US"/>
        </w:rPr>
        <w:t xml:space="preserve"> - 20</w:t>
      </w:r>
      <w:r w:rsidR="00E72CA5">
        <w:rPr>
          <w:b/>
          <w:lang w:val="en-US"/>
        </w:rPr>
        <w:t xml:space="preserve">: </w:t>
      </w:r>
      <w:r w:rsidR="003F1637">
        <w:rPr>
          <w:b/>
          <w:lang w:val="en-US"/>
        </w:rPr>
        <w:t>(15 Days)</w:t>
      </w:r>
    </w:p>
    <w:p w:rsidR="00E36FF9" w:rsidRPr="002E0181" w:rsidRDefault="00E36FF9" w:rsidP="00E36FF9">
      <w:pPr>
        <w:rPr>
          <w:lang w:val="en-US"/>
        </w:rPr>
      </w:pPr>
      <w:r>
        <w:rPr>
          <w:b/>
          <w:lang w:val="en-US"/>
        </w:rPr>
        <w:t>Introduction to Java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Different programming paradigms.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Transformation from OO to PO Paradigm.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Java Architecture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A JAVA Program – General Strategy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lastRenderedPageBreak/>
        <w:t>Source Code – Byte Code – Path - Class path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 xml:space="preserve">Java – Execution Level Essentials - JDK – JRE – JVM </w:t>
      </w:r>
    </w:p>
    <w:p w:rsidR="00E36FF9" w:rsidRPr="000246A3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Class Loaders and JVM Architecture</w:t>
      </w:r>
    </w:p>
    <w:p w:rsidR="00E36FF9" w:rsidRDefault="00E36FF9" w:rsidP="00E36FF9">
      <w:pPr>
        <w:rPr>
          <w:b/>
          <w:lang w:val="en-US"/>
        </w:rPr>
      </w:pPr>
    </w:p>
    <w:p w:rsidR="00E36FF9" w:rsidRDefault="00E36FF9" w:rsidP="00E36FF9">
      <w:r w:rsidRPr="000246A3">
        <w:rPr>
          <w:b/>
          <w:lang w:val="en-US"/>
        </w:rPr>
        <w:t>N</w:t>
      </w:r>
      <w:r>
        <w:rPr>
          <w:b/>
          <w:lang w:val="en-US"/>
        </w:rPr>
        <w:t>aming Convention, Data Types &amp;</w:t>
      </w:r>
      <w:r w:rsidRPr="000246A3">
        <w:rPr>
          <w:b/>
          <w:lang w:val="en-US"/>
        </w:rPr>
        <w:t xml:space="preserve"> Variables</w:t>
      </w:r>
      <w:r>
        <w:t xml:space="preserve"> </w:t>
      </w:r>
    </w:p>
    <w:p w:rsidR="00E36FF9" w:rsidRPr="000246A3" w:rsidRDefault="00E36FF9" w:rsidP="00E36FF9">
      <w:pPr>
        <w:numPr>
          <w:ilvl w:val="0"/>
          <w:numId w:val="3"/>
        </w:numPr>
        <w:rPr>
          <w:lang w:val="en-US"/>
        </w:rPr>
      </w:pPr>
      <w:r w:rsidRPr="000246A3">
        <w:rPr>
          <w:lang w:val="en-US"/>
        </w:rPr>
        <w:t xml:space="preserve">Primitive </w:t>
      </w:r>
      <w:proofErr w:type="spellStart"/>
      <w:r w:rsidRPr="000246A3">
        <w:rPr>
          <w:lang w:val="en-US"/>
        </w:rPr>
        <w:t>datatypes</w:t>
      </w:r>
      <w:proofErr w:type="spellEnd"/>
      <w:r w:rsidRPr="000246A3">
        <w:rPr>
          <w:lang w:val="en-US"/>
        </w:rPr>
        <w:t xml:space="preserve">, declarations </w:t>
      </w:r>
    </w:p>
    <w:p w:rsidR="00E36FF9" w:rsidRPr="000246A3" w:rsidRDefault="00E36FF9" w:rsidP="00E36FF9">
      <w:pPr>
        <w:numPr>
          <w:ilvl w:val="0"/>
          <w:numId w:val="3"/>
        </w:numPr>
        <w:rPr>
          <w:lang w:val="en-US"/>
        </w:rPr>
      </w:pPr>
      <w:r w:rsidRPr="000246A3">
        <w:rPr>
          <w:lang w:val="en-US"/>
        </w:rPr>
        <w:t>Variable names, naming convention</w:t>
      </w:r>
    </w:p>
    <w:p w:rsidR="00E36FF9" w:rsidRPr="000246A3" w:rsidRDefault="00E36FF9" w:rsidP="00E36FF9">
      <w:pPr>
        <w:numPr>
          <w:ilvl w:val="0"/>
          <w:numId w:val="3"/>
        </w:numPr>
        <w:rPr>
          <w:lang w:val="en-US"/>
        </w:rPr>
      </w:pPr>
      <w:r w:rsidRPr="000246A3">
        <w:rPr>
          <w:lang w:val="en-US"/>
        </w:rPr>
        <w:t>Numeric literals, character literals</w:t>
      </w:r>
    </w:p>
    <w:p w:rsidR="00E36FF9" w:rsidRPr="00CF6A37" w:rsidRDefault="00E36FF9" w:rsidP="00E36FF9">
      <w:pPr>
        <w:numPr>
          <w:ilvl w:val="0"/>
          <w:numId w:val="3"/>
        </w:numPr>
        <w:rPr>
          <w:lang w:val="en-US"/>
        </w:rPr>
      </w:pPr>
      <w:r w:rsidRPr="000246A3">
        <w:rPr>
          <w:lang w:val="en-US"/>
        </w:rPr>
        <w:t xml:space="preserve">String, string literals </w:t>
      </w:r>
    </w:p>
    <w:p w:rsidR="00E36FF9" w:rsidRPr="000246A3" w:rsidRDefault="00E36FF9" w:rsidP="00E36FF9">
      <w:pPr>
        <w:numPr>
          <w:ilvl w:val="0"/>
          <w:numId w:val="3"/>
        </w:numPr>
        <w:rPr>
          <w:lang w:val="en-US"/>
        </w:rPr>
      </w:pPr>
      <w:r w:rsidRPr="000246A3">
        <w:rPr>
          <w:lang w:val="en-US"/>
        </w:rPr>
        <w:t xml:space="preserve">Non-primitive </w:t>
      </w:r>
      <w:proofErr w:type="spellStart"/>
      <w:r w:rsidRPr="000246A3">
        <w:rPr>
          <w:lang w:val="en-US"/>
        </w:rPr>
        <w:t>datatypes</w:t>
      </w:r>
      <w:proofErr w:type="spellEnd"/>
      <w:r w:rsidRPr="000246A3">
        <w:rPr>
          <w:lang w:val="en-US"/>
        </w:rPr>
        <w:t>, dot operator</w:t>
      </w:r>
    </w:p>
    <w:p w:rsidR="00E36FF9" w:rsidRPr="002E0181" w:rsidRDefault="00E36FF9" w:rsidP="00E36FF9">
      <w:pPr>
        <w:rPr>
          <w:b/>
          <w:lang w:val="en-US"/>
        </w:rPr>
      </w:pPr>
    </w:p>
    <w:p w:rsidR="00E36FF9" w:rsidRDefault="00E36FF9" w:rsidP="00E36FF9">
      <w:r>
        <w:rPr>
          <w:b/>
        </w:rPr>
        <w:t>Operators &amp;</w:t>
      </w:r>
      <w:r w:rsidRPr="000246A3">
        <w:rPr>
          <w:b/>
        </w:rPr>
        <w:t xml:space="preserve"> Expressions</w:t>
      </w:r>
      <w:r>
        <w:t xml:space="preserve">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Expressions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Assignment operator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Arithmetic operators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Relational operators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Logical operators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Increment and decrement operators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Operate-assign operators (+=, etc.)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The conditional operator </w:t>
      </w:r>
    </w:p>
    <w:p w:rsidR="00E36FF9" w:rsidRPr="000246A3" w:rsidRDefault="00E36FF9" w:rsidP="00E36FF9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t>Implicit type conversions</w:t>
      </w:r>
    </w:p>
    <w:p w:rsidR="00E36FF9" w:rsidRDefault="00E36FF9" w:rsidP="00E36FF9">
      <w:pPr>
        <w:rPr>
          <w:b/>
          <w:lang w:val="en-US"/>
        </w:rPr>
      </w:pPr>
    </w:p>
    <w:p w:rsidR="00E36FF9" w:rsidRDefault="00E36FF9" w:rsidP="00E36FF9">
      <w:r w:rsidRPr="00CF6A37">
        <w:rPr>
          <w:b/>
        </w:rPr>
        <w:t>Control Flow Statements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Statements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Conditional (If) Statements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Adding An Else If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>Conditional (Switch) Statements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While and do-while loops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For loops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A for loop diagram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Enhanced for loop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The continue statement </w:t>
      </w:r>
    </w:p>
    <w:p w:rsidR="00E36FF9" w:rsidRDefault="00E36FF9" w:rsidP="00E36FF9">
      <w:pPr>
        <w:pStyle w:val="ListParagraph"/>
        <w:numPr>
          <w:ilvl w:val="0"/>
          <w:numId w:val="12"/>
        </w:numPr>
      </w:pPr>
      <w:r>
        <w:t xml:space="preserve">The break statement </w:t>
      </w:r>
    </w:p>
    <w:p w:rsidR="00E36FF9" w:rsidRDefault="00E36FF9" w:rsidP="00E36FF9"/>
    <w:p w:rsidR="00E36FF9" w:rsidRPr="00CF6A37" w:rsidRDefault="00E36FF9" w:rsidP="00E36FF9">
      <w:pPr>
        <w:rPr>
          <w:b/>
        </w:rPr>
      </w:pPr>
      <w:r w:rsidRPr="00CF6A37">
        <w:rPr>
          <w:b/>
        </w:rPr>
        <w:t xml:space="preserve">Arrays </w:t>
      </w:r>
    </w:p>
    <w:p w:rsidR="00E36FF9" w:rsidRDefault="00E36FF9" w:rsidP="00E36FF9">
      <w:pPr>
        <w:pStyle w:val="ListParagraph"/>
        <w:numPr>
          <w:ilvl w:val="0"/>
          <w:numId w:val="13"/>
        </w:numPr>
      </w:pPr>
      <w:r>
        <w:t xml:space="preserve">Introduction of arrays </w:t>
      </w:r>
    </w:p>
    <w:p w:rsidR="00E36FF9" w:rsidRDefault="00E36FF9" w:rsidP="00E36FF9">
      <w:pPr>
        <w:pStyle w:val="ListParagraph"/>
        <w:numPr>
          <w:ilvl w:val="0"/>
          <w:numId w:val="13"/>
        </w:numPr>
      </w:pPr>
      <w:r>
        <w:t xml:space="preserve">Types of arrays </w:t>
      </w:r>
    </w:p>
    <w:p w:rsidR="00E36FF9" w:rsidRPr="00CF6A37" w:rsidRDefault="00E36FF9" w:rsidP="00E36FF9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t>Operation with arrays</w:t>
      </w:r>
    </w:p>
    <w:p w:rsidR="00E36FF9" w:rsidRDefault="00E36FF9" w:rsidP="00E36FF9">
      <w:pPr>
        <w:rPr>
          <w:b/>
          <w:lang w:val="en-US"/>
        </w:rPr>
      </w:pPr>
    </w:p>
    <w:p w:rsidR="00E36FF9" w:rsidRPr="00CF6A37" w:rsidRDefault="00E36FF9" w:rsidP="00E36FF9">
      <w:pPr>
        <w:rPr>
          <w:b/>
        </w:rPr>
      </w:pPr>
      <w:r w:rsidRPr="00CF6A37">
        <w:rPr>
          <w:b/>
        </w:rPr>
        <w:t xml:space="preserve">Wrapper Classes </w:t>
      </w:r>
    </w:p>
    <w:p w:rsidR="00E36FF9" w:rsidRDefault="00E36FF9" w:rsidP="00E36FF9">
      <w:pPr>
        <w:pStyle w:val="ListParagraph"/>
        <w:numPr>
          <w:ilvl w:val="0"/>
          <w:numId w:val="13"/>
        </w:numPr>
      </w:pPr>
      <w:r>
        <w:t xml:space="preserve">Introduction to wrapper classes </w:t>
      </w:r>
    </w:p>
    <w:p w:rsidR="00E36FF9" w:rsidRPr="00817606" w:rsidRDefault="00E36FF9" w:rsidP="00E36FF9">
      <w:pPr>
        <w:pStyle w:val="ListParagraph"/>
        <w:numPr>
          <w:ilvl w:val="0"/>
          <w:numId w:val="13"/>
        </w:numPr>
      </w:pPr>
      <w:r>
        <w:t>Use of wrapper classes</w:t>
      </w:r>
    </w:p>
    <w:p w:rsidR="00E36FF9" w:rsidRDefault="00E36FF9" w:rsidP="00E36FF9">
      <w:pPr>
        <w:rPr>
          <w:b/>
          <w:lang w:val="en-US"/>
        </w:rPr>
      </w:pPr>
    </w:p>
    <w:p w:rsidR="00E36FF9" w:rsidRPr="0084514E" w:rsidRDefault="00E36FF9" w:rsidP="00E36FF9">
      <w:pPr>
        <w:rPr>
          <w:b/>
        </w:rPr>
      </w:pPr>
      <w:r w:rsidRPr="0084514E">
        <w:rPr>
          <w:b/>
        </w:rPr>
        <w:t xml:space="preserve">Object-Oriented Programming </w:t>
      </w:r>
    </w:p>
    <w:p w:rsidR="00E36FF9" w:rsidRDefault="00E36FF9" w:rsidP="00E36FF9">
      <w:pPr>
        <w:pStyle w:val="ListParagraph"/>
        <w:numPr>
          <w:ilvl w:val="0"/>
          <w:numId w:val="20"/>
        </w:numPr>
      </w:pPr>
      <w:r>
        <w:t xml:space="preserve">Introduction to object-oriented programming </w:t>
      </w:r>
    </w:p>
    <w:p w:rsidR="00E36FF9" w:rsidRDefault="00E36FF9" w:rsidP="00E36FF9">
      <w:pPr>
        <w:pStyle w:val="ListParagraph"/>
        <w:numPr>
          <w:ilvl w:val="0"/>
          <w:numId w:val="20"/>
        </w:numPr>
      </w:pPr>
      <w:r>
        <w:t xml:space="preserve">Classes and objects </w:t>
      </w:r>
    </w:p>
    <w:p w:rsidR="00E36FF9" w:rsidRDefault="00E36FF9" w:rsidP="00E36FF9">
      <w:pPr>
        <w:pStyle w:val="ListParagraph"/>
        <w:numPr>
          <w:ilvl w:val="0"/>
          <w:numId w:val="20"/>
        </w:numPr>
      </w:pPr>
      <w:r>
        <w:t xml:space="preserve">Fields and methods </w:t>
      </w:r>
    </w:p>
    <w:p w:rsidR="00E36FF9" w:rsidRDefault="00E36FF9" w:rsidP="00E36FF9">
      <w:pPr>
        <w:pStyle w:val="ListParagraph"/>
        <w:numPr>
          <w:ilvl w:val="0"/>
          <w:numId w:val="20"/>
        </w:numPr>
      </w:pPr>
      <w:r>
        <w:lastRenderedPageBreak/>
        <w:t xml:space="preserve">Encapsulation </w:t>
      </w:r>
    </w:p>
    <w:p w:rsidR="00E36FF9" w:rsidRDefault="00E36FF9" w:rsidP="00E36FF9">
      <w:pPr>
        <w:pStyle w:val="ListParagraph"/>
        <w:numPr>
          <w:ilvl w:val="0"/>
          <w:numId w:val="20"/>
        </w:numPr>
      </w:pPr>
      <w:r>
        <w:t xml:space="preserve">Abstraction </w:t>
      </w:r>
    </w:p>
    <w:p w:rsidR="00E36FF9" w:rsidRDefault="00E36FF9" w:rsidP="00E36FF9">
      <w:pPr>
        <w:pStyle w:val="ListParagraph"/>
        <w:numPr>
          <w:ilvl w:val="0"/>
          <w:numId w:val="20"/>
        </w:numPr>
      </w:pPr>
      <w:r>
        <w:t xml:space="preserve">Inheritance </w:t>
      </w:r>
    </w:p>
    <w:p w:rsidR="00E36FF9" w:rsidRPr="002E0181" w:rsidRDefault="00E36FF9" w:rsidP="00E36FF9">
      <w:pPr>
        <w:numPr>
          <w:ilvl w:val="0"/>
          <w:numId w:val="20"/>
        </w:numPr>
        <w:rPr>
          <w:lang w:val="en-US"/>
        </w:rPr>
      </w:pPr>
      <w:r w:rsidRPr="002E0181">
        <w:rPr>
          <w:lang w:val="en-US"/>
        </w:rPr>
        <w:t>Polymorphism and Polymorphic Behavior</w:t>
      </w:r>
    </w:p>
    <w:p w:rsidR="00E36FF9" w:rsidRDefault="00E36FF9" w:rsidP="00E36FF9">
      <w:pPr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Static Binding </w:t>
      </w:r>
    </w:p>
    <w:p w:rsidR="00E36FF9" w:rsidRPr="0084514E" w:rsidRDefault="00E36FF9" w:rsidP="00E36FF9">
      <w:pPr>
        <w:numPr>
          <w:ilvl w:val="1"/>
          <w:numId w:val="20"/>
        </w:numPr>
        <w:rPr>
          <w:lang w:val="en-US"/>
        </w:rPr>
      </w:pPr>
      <w:r w:rsidRPr="002E0181">
        <w:rPr>
          <w:lang w:val="en-US"/>
        </w:rPr>
        <w:t>Dynamic Binding</w:t>
      </w:r>
    </w:p>
    <w:p w:rsidR="00E36FF9" w:rsidRDefault="00E36FF9" w:rsidP="00E36FF9"/>
    <w:p w:rsidR="00E36FF9" w:rsidRPr="0084514E" w:rsidRDefault="00E36FF9" w:rsidP="00E36FF9">
      <w:pPr>
        <w:rPr>
          <w:b/>
        </w:rPr>
      </w:pPr>
      <w:r>
        <w:rPr>
          <w:b/>
        </w:rPr>
        <w:t>Objects &amp;</w:t>
      </w:r>
      <w:r w:rsidRPr="0084514E">
        <w:rPr>
          <w:b/>
        </w:rPr>
        <w:t xml:space="preserve"> Classes </w:t>
      </w:r>
    </w:p>
    <w:p w:rsidR="00E36FF9" w:rsidRDefault="00E36FF9" w:rsidP="00E36FF9">
      <w:pPr>
        <w:pStyle w:val="ListParagraph"/>
        <w:numPr>
          <w:ilvl w:val="0"/>
          <w:numId w:val="21"/>
        </w:numPr>
      </w:pPr>
      <w:r>
        <w:t xml:space="preserve">Defining a class </w:t>
      </w:r>
    </w:p>
    <w:p w:rsidR="00E36FF9" w:rsidRDefault="00E36FF9" w:rsidP="00E36FF9">
      <w:pPr>
        <w:pStyle w:val="ListParagraph"/>
        <w:numPr>
          <w:ilvl w:val="0"/>
          <w:numId w:val="21"/>
        </w:numPr>
      </w:pPr>
      <w:r>
        <w:t xml:space="preserve">Creating an object </w:t>
      </w:r>
    </w:p>
    <w:p w:rsidR="00E36FF9" w:rsidRDefault="00E36FF9" w:rsidP="00E36FF9">
      <w:pPr>
        <w:pStyle w:val="ListParagraph"/>
        <w:numPr>
          <w:ilvl w:val="0"/>
          <w:numId w:val="21"/>
        </w:numPr>
      </w:pPr>
      <w:r>
        <w:t xml:space="preserve">Instance data and class data </w:t>
      </w:r>
    </w:p>
    <w:p w:rsidR="00E36FF9" w:rsidRDefault="00E36FF9" w:rsidP="00E36FF9">
      <w:pPr>
        <w:pStyle w:val="ListParagraph"/>
        <w:numPr>
          <w:ilvl w:val="0"/>
          <w:numId w:val="21"/>
        </w:numPr>
      </w:pPr>
      <w:r>
        <w:t xml:space="preserve">Methods </w:t>
      </w:r>
    </w:p>
    <w:p w:rsidR="00E36FF9" w:rsidRDefault="00E36FF9" w:rsidP="00E36FF9">
      <w:pPr>
        <w:pStyle w:val="ListParagraph"/>
        <w:numPr>
          <w:ilvl w:val="0"/>
          <w:numId w:val="21"/>
        </w:numPr>
      </w:pPr>
      <w:r>
        <w:t xml:space="preserve">Constructors </w:t>
      </w:r>
    </w:p>
    <w:p w:rsidR="00E36FF9" w:rsidRDefault="00E36FF9" w:rsidP="00E36FF9">
      <w:pPr>
        <w:pStyle w:val="ListParagraph"/>
        <w:numPr>
          <w:ilvl w:val="0"/>
          <w:numId w:val="21"/>
        </w:numPr>
      </w:pPr>
      <w:r>
        <w:t xml:space="preserve">Access modifiers </w:t>
      </w:r>
    </w:p>
    <w:p w:rsidR="00E36FF9" w:rsidRDefault="00E36FF9" w:rsidP="00E36FF9"/>
    <w:p w:rsidR="00E36FF9" w:rsidRPr="0084514E" w:rsidRDefault="00E36FF9" w:rsidP="00E36FF9">
      <w:pPr>
        <w:rPr>
          <w:b/>
          <w:lang w:val="en-US"/>
        </w:rPr>
      </w:pPr>
      <w:r w:rsidRPr="0084514E">
        <w:rPr>
          <w:b/>
          <w:lang w:val="en-US"/>
        </w:rPr>
        <w:t xml:space="preserve">Java Classes </w:t>
      </w:r>
    </w:p>
    <w:p w:rsidR="00E36FF9" w:rsidRDefault="00E36FF9" w:rsidP="00E36FF9">
      <w:pPr>
        <w:pStyle w:val="ListParagraph"/>
        <w:numPr>
          <w:ilvl w:val="0"/>
          <w:numId w:val="19"/>
        </w:numPr>
      </w:pPr>
      <w:r>
        <w:t xml:space="preserve">Object class </w:t>
      </w:r>
    </w:p>
    <w:p w:rsidR="00E36FF9" w:rsidRDefault="00E36FF9" w:rsidP="00E36FF9">
      <w:pPr>
        <w:pStyle w:val="ListParagraph"/>
        <w:numPr>
          <w:ilvl w:val="0"/>
          <w:numId w:val="19"/>
        </w:numPr>
      </w:pPr>
      <w:r>
        <w:t xml:space="preserve">String class </w:t>
      </w:r>
    </w:p>
    <w:p w:rsidR="00E36FF9" w:rsidRDefault="00E36FF9" w:rsidP="00E36FF9">
      <w:pPr>
        <w:pStyle w:val="ListParagraph"/>
        <w:numPr>
          <w:ilvl w:val="0"/>
          <w:numId w:val="19"/>
        </w:numPr>
      </w:pPr>
      <w:proofErr w:type="spellStart"/>
      <w:r>
        <w:t>Stringbuilder</w:t>
      </w:r>
      <w:proofErr w:type="spellEnd"/>
      <w:r>
        <w:t xml:space="preserve"> and </w:t>
      </w:r>
      <w:proofErr w:type="spellStart"/>
      <w:r>
        <w:t>stringbuffer</w:t>
      </w:r>
      <w:proofErr w:type="spellEnd"/>
      <w:r>
        <w:t xml:space="preserve"> </w:t>
      </w:r>
    </w:p>
    <w:p w:rsidR="00E36FF9" w:rsidRDefault="00E36FF9" w:rsidP="00E36FF9">
      <w:pPr>
        <w:pStyle w:val="ListParagraph"/>
        <w:numPr>
          <w:ilvl w:val="0"/>
          <w:numId w:val="19"/>
        </w:numPr>
      </w:pPr>
      <w:r>
        <w:t>Other built-in classes</w:t>
      </w:r>
    </w:p>
    <w:p w:rsidR="00E36FF9" w:rsidRDefault="00E36FF9" w:rsidP="00E36FF9"/>
    <w:p w:rsidR="00E36FF9" w:rsidRPr="0084514E" w:rsidRDefault="00E36FF9" w:rsidP="00E36FF9">
      <w:pPr>
        <w:rPr>
          <w:b/>
          <w:lang w:val="en-US"/>
        </w:rPr>
      </w:pPr>
      <w:r>
        <w:rPr>
          <w:b/>
          <w:lang w:val="en-US"/>
        </w:rPr>
        <w:t>Keyword &amp;</w:t>
      </w:r>
      <w:r w:rsidRPr="0084514E">
        <w:rPr>
          <w:b/>
          <w:lang w:val="en-US"/>
        </w:rPr>
        <w:t xml:space="preserve"> Packages </w:t>
      </w:r>
    </w:p>
    <w:p w:rsidR="00E36FF9" w:rsidRDefault="00E36FF9" w:rsidP="00E36FF9">
      <w:pPr>
        <w:pStyle w:val="ListParagraph"/>
        <w:numPr>
          <w:ilvl w:val="0"/>
          <w:numId w:val="18"/>
        </w:numPr>
      </w:pPr>
      <w:r>
        <w:t xml:space="preserve">Static, final etc. </w:t>
      </w:r>
    </w:p>
    <w:p w:rsidR="00E36FF9" w:rsidRDefault="00E36FF9" w:rsidP="00E36FF9">
      <w:pPr>
        <w:pStyle w:val="ListParagraph"/>
        <w:numPr>
          <w:ilvl w:val="0"/>
          <w:numId w:val="18"/>
        </w:numPr>
      </w:pPr>
      <w:r>
        <w:t xml:space="preserve">Static imports </w:t>
      </w:r>
    </w:p>
    <w:p w:rsidR="00E36FF9" w:rsidRDefault="00E36FF9" w:rsidP="00E36FF9">
      <w:pPr>
        <w:pStyle w:val="ListParagraph"/>
        <w:numPr>
          <w:ilvl w:val="0"/>
          <w:numId w:val="18"/>
        </w:numPr>
      </w:pPr>
      <w:r>
        <w:t xml:space="preserve">Introduction to packages </w:t>
      </w:r>
    </w:p>
    <w:p w:rsidR="00E36FF9" w:rsidRDefault="00E36FF9" w:rsidP="00E36FF9">
      <w:pPr>
        <w:pStyle w:val="ListParagraph"/>
        <w:numPr>
          <w:ilvl w:val="0"/>
          <w:numId w:val="18"/>
        </w:numPr>
      </w:pPr>
      <w:r>
        <w:t xml:space="preserve">Defining packages </w:t>
      </w:r>
    </w:p>
    <w:p w:rsidR="00E36FF9" w:rsidRPr="00752E3A" w:rsidRDefault="00E36FF9" w:rsidP="00E36FF9">
      <w:pPr>
        <w:pStyle w:val="ListParagraph"/>
        <w:numPr>
          <w:ilvl w:val="0"/>
          <w:numId w:val="18"/>
        </w:numPr>
        <w:rPr>
          <w:b/>
          <w:lang w:val="en-US"/>
        </w:rPr>
      </w:pPr>
      <w:r>
        <w:t>Package scope</w:t>
      </w:r>
    </w:p>
    <w:p w:rsidR="00E36FF9" w:rsidRDefault="00E36FF9" w:rsidP="00E36FF9"/>
    <w:p w:rsidR="00E36FF9" w:rsidRPr="0084514E" w:rsidRDefault="00E36FF9" w:rsidP="00E36FF9">
      <w:pPr>
        <w:rPr>
          <w:b/>
          <w:lang w:val="en-US"/>
        </w:rPr>
      </w:pPr>
      <w:proofErr w:type="spellStart"/>
      <w:r w:rsidRPr="0084514E">
        <w:rPr>
          <w:b/>
          <w:lang w:val="en-US"/>
        </w:rPr>
        <w:t>Input/Output</w:t>
      </w:r>
      <w:proofErr w:type="spellEnd"/>
      <w:r w:rsidRPr="0084514E">
        <w:rPr>
          <w:b/>
          <w:lang w:val="en-US"/>
        </w:rPr>
        <w:t xml:space="preserve"> Streams </w:t>
      </w:r>
    </w:p>
    <w:p w:rsidR="00E36FF9" w:rsidRDefault="00E36FF9" w:rsidP="00E36FF9">
      <w:pPr>
        <w:pStyle w:val="ListParagraph"/>
        <w:numPr>
          <w:ilvl w:val="0"/>
          <w:numId w:val="17"/>
        </w:numPr>
      </w:pPr>
      <w:r>
        <w:t xml:space="preserve">Overview of streams </w:t>
      </w:r>
    </w:p>
    <w:p w:rsidR="00E36FF9" w:rsidRDefault="00E36FF9" w:rsidP="00E36FF9">
      <w:pPr>
        <w:pStyle w:val="ListParagraph"/>
        <w:numPr>
          <w:ilvl w:val="0"/>
          <w:numId w:val="17"/>
        </w:numPr>
      </w:pPr>
      <w:r>
        <w:t xml:space="preserve">Bytes vs. Characters </w:t>
      </w:r>
    </w:p>
    <w:p w:rsidR="00E36FF9" w:rsidRDefault="00E36FF9" w:rsidP="00E36FF9">
      <w:pPr>
        <w:pStyle w:val="ListParagraph"/>
        <w:numPr>
          <w:ilvl w:val="0"/>
          <w:numId w:val="17"/>
        </w:numPr>
      </w:pPr>
      <w:r>
        <w:t xml:space="preserve">Binary input and output  </w:t>
      </w:r>
    </w:p>
    <w:p w:rsidR="00E36FF9" w:rsidRDefault="00E36FF9" w:rsidP="00E36FF9">
      <w:pPr>
        <w:pStyle w:val="ListParagraph"/>
        <w:numPr>
          <w:ilvl w:val="0"/>
          <w:numId w:val="17"/>
        </w:numPr>
      </w:pPr>
      <w:proofErr w:type="spellStart"/>
      <w:r>
        <w:t>Printwriter</w:t>
      </w:r>
      <w:proofErr w:type="spellEnd"/>
      <w:r>
        <w:t xml:space="preserve"> class </w:t>
      </w:r>
    </w:p>
    <w:p w:rsidR="00E36FF9" w:rsidRDefault="00E36FF9" w:rsidP="00E36FF9">
      <w:pPr>
        <w:pStyle w:val="ListParagraph"/>
        <w:numPr>
          <w:ilvl w:val="0"/>
          <w:numId w:val="17"/>
        </w:numPr>
      </w:pPr>
      <w:r>
        <w:t>Reading and writing objects</w:t>
      </w:r>
    </w:p>
    <w:p w:rsidR="00E36FF9" w:rsidRDefault="00E36FF9" w:rsidP="00E36FF9">
      <w:pPr>
        <w:pStyle w:val="ListParagraph"/>
        <w:numPr>
          <w:ilvl w:val="0"/>
          <w:numId w:val="17"/>
        </w:numPr>
      </w:pPr>
      <w:r>
        <w:t xml:space="preserve">File IO </w:t>
      </w:r>
    </w:p>
    <w:p w:rsidR="00E36FF9" w:rsidRDefault="00E36FF9" w:rsidP="00E36FF9"/>
    <w:p w:rsidR="00E36FF9" w:rsidRPr="0084514E" w:rsidRDefault="00E36FF9" w:rsidP="00E36FF9">
      <w:pPr>
        <w:rPr>
          <w:b/>
          <w:lang w:val="en-US"/>
        </w:rPr>
      </w:pPr>
      <w:r>
        <w:rPr>
          <w:b/>
          <w:lang w:val="en-US"/>
        </w:rPr>
        <w:t xml:space="preserve">Inheritance in </w:t>
      </w:r>
      <w:r w:rsidRPr="0084514E">
        <w:rPr>
          <w:b/>
          <w:lang w:val="en-US"/>
        </w:rPr>
        <w:t xml:space="preserve">Java </w:t>
      </w:r>
    </w:p>
    <w:p w:rsidR="00E36FF9" w:rsidRDefault="00E36FF9" w:rsidP="00E36FF9">
      <w:pPr>
        <w:pStyle w:val="ListParagraph"/>
        <w:numPr>
          <w:ilvl w:val="0"/>
          <w:numId w:val="16"/>
        </w:numPr>
      </w:pPr>
      <w:r>
        <w:t xml:space="preserve">Inheritance in java </w:t>
      </w:r>
    </w:p>
    <w:p w:rsidR="00E36FF9" w:rsidRDefault="00E36FF9" w:rsidP="00E36FF9">
      <w:pPr>
        <w:pStyle w:val="ListParagraph"/>
        <w:numPr>
          <w:ilvl w:val="0"/>
          <w:numId w:val="16"/>
        </w:numPr>
      </w:pPr>
      <w:r>
        <w:t xml:space="preserve">Types of inheritance </w:t>
      </w:r>
    </w:p>
    <w:p w:rsidR="00E36FF9" w:rsidRDefault="00E36FF9" w:rsidP="00E36FF9">
      <w:pPr>
        <w:pStyle w:val="ListParagraph"/>
        <w:numPr>
          <w:ilvl w:val="0"/>
          <w:numId w:val="16"/>
        </w:numPr>
      </w:pPr>
      <w:r>
        <w:t xml:space="preserve">Method overriding </w:t>
      </w:r>
    </w:p>
    <w:p w:rsidR="00E36FF9" w:rsidRDefault="00E36FF9" w:rsidP="00E36FF9">
      <w:pPr>
        <w:pStyle w:val="ListParagraph"/>
        <w:numPr>
          <w:ilvl w:val="0"/>
          <w:numId w:val="16"/>
        </w:numPr>
      </w:pPr>
      <w:r>
        <w:t>This and super</w:t>
      </w:r>
    </w:p>
    <w:p w:rsidR="00E36FF9" w:rsidRDefault="00E36FF9" w:rsidP="00E36FF9"/>
    <w:p w:rsidR="00E36FF9" w:rsidRPr="0084514E" w:rsidRDefault="00E36FF9" w:rsidP="00E36FF9">
      <w:pPr>
        <w:rPr>
          <w:b/>
          <w:lang w:val="en-US"/>
        </w:rPr>
      </w:pPr>
      <w:r>
        <w:rPr>
          <w:b/>
          <w:lang w:val="en-US"/>
        </w:rPr>
        <w:t>Interfaces &amp;</w:t>
      </w:r>
      <w:r w:rsidRPr="0084514E">
        <w:rPr>
          <w:b/>
          <w:lang w:val="en-US"/>
        </w:rPr>
        <w:t xml:space="preserve"> Abstract Classes </w:t>
      </w:r>
    </w:p>
    <w:p w:rsidR="00E36FF9" w:rsidRDefault="00E36FF9" w:rsidP="00E36FF9">
      <w:pPr>
        <w:pStyle w:val="ListParagraph"/>
        <w:numPr>
          <w:ilvl w:val="0"/>
          <w:numId w:val="15"/>
        </w:numPr>
      </w:pPr>
      <w:r>
        <w:t xml:space="preserve">Introduction to interface </w:t>
      </w:r>
    </w:p>
    <w:p w:rsidR="00E36FF9" w:rsidRDefault="00E36FF9" w:rsidP="00E36FF9">
      <w:pPr>
        <w:pStyle w:val="ListParagraph"/>
        <w:numPr>
          <w:ilvl w:val="0"/>
          <w:numId w:val="15"/>
        </w:numPr>
      </w:pPr>
      <w:r>
        <w:t xml:space="preserve">Implementing and extending interfaces </w:t>
      </w:r>
    </w:p>
    <w:p w:rsidR="00E36FF9" w:rsidRDefault="00E36FF9" w:rsidP="00E36FF9">
      <w:pPr>
        <w:pStyle w:val="ListParagraph"/>
        <w:numPr>
          <w:ilvl w:val="0"/>
          <w:numId w:val="15"/>
        </w:numPr>
      </w:pPr>
      <w:r>
        <w:t xml:space="preserve">Multiple inheritance using interface </w:t>
      </w:r>
    </w:p>
    <w:p w:rsidR="00E36FF9" w:rsidRDefault="00E36FF9" w:rsidP="00E36FF9">
      <w:pPr>
        <w:pStyle w:val="ListParagraph"/>
        <w:numPr>
          <w:ilvl w:val="0"/>
          <w:numId w:val="15"/>
        </w:numPr>
      </w:pPr>
      <w:r>
        <w:t xml:space="preserve">Abstract classes </w:t>
      </w:r>
    </w:p>
    <w:p w:rsidR="00E36FF9" w:rsidRPr="00752E3A" w:rsidRDefault="00E36FF9" w:rsidP="00E36FF9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lastRenderedPageBreak/>
        <w:t>Abstract class vs. Interface</w:t>
      </w:r>
    </w:p>
    <w:p w:rsidR="00E36FF9" w:rsidRDefault="00E36FF9" w:rsidP="00E36FF9">
      <w:pPr>
        <w:rPr>
          <w:b/>
          <w:lang w:val="en-US"/>
        </w:rPr>
      </w:pPr>
    </w:p>
    <w:p w:rsidR="00E36FF9" w:rsidRPr="00CF6A37" w:rsidRDefault="00E36FF9" w:rsidP="00E36FF9">
      <w:pPr>
        <w:rPr>
          <w:b/>
          <w:lang w:val="en-US"/>
        </w:rPr>
      </w:pPr>
      <w:r w:rsidRPr="00CF6A37">
        <w:rPr>
          <w:b/>
          <w:lang w:val="en-US"/>
        </w:rPr>
        <w:t>Inner Classes</w:t>
      </w:r>
    </w:p>
    <w:p w:rsidR="00E36FF9" w:rsidRDefault="00E36FF9" w:rsidP="00E36FF9">
      <w:pPr>
        <w:pStyle w:val="ListParagraph"/>
        <w:numPr>
          <w:ilvl w:val="0"/>
          <w:numId w:val="14"/>
        </w:numPr>
      </w:pPr>
      <w:r>
        <w:t xml:space="preserve">Inner classes </w:t>
      </w:r>
    </w:p>
    <w:p w:rsidR="00E36FF9" w:rsidRDefault="00E36FF9" w:rsidP="00E36FF9">
      <w:pPr>
        <w:pStyle w:val="ListParagraph"/>
        <w:numPr>
          <w:ilvl w:val="0"/>
          <w:numId w:val="14"/>
        </w:numPr>
      </w:pPr>
      <w:r>
        <w:t>Member classes</w:t>
      </w:r>
    </w:p>
    <w:p w:rsidR="00E36FF9" w:rsidRDefault="00E36FF9" w:rsidP="00E36FF9">
      <w:pPr>
        <w:pStyle w:val="ListParagraph"/>
        <w:numPr>
          <w:ilvl w:val="0"/>
          <w:numId w:val="14"/>
        </w:numPr>
      </w:pPr>
      <w:r>
        <w:t xml:space="preserve">Local classes </w:t>
      </w:r>
    </w:p>
    <w:p w:rsidR="00E36FF9" w:rsidRDefault="00E36FF9" w:rsidP="00E36FF9">
      <w:pPr>
        <w:pStyle w:val="ListParagraph"/>
        <w:numPr>
          <w:ilvl w:val="0"/>
          <w:numId w:val="14"/>
        </w:numPr>
      </w:pPr>
      <w:r>
        <w:t>Anonymous classes</w:t>
      </w:r>
    </w:p>
    <w:p w:rsidR="00E36FF9" w:rsidRDefault="00E36FF9" w:rsidP="00E36FF9">
      <w:pPr>
        <w:pStyle w:val="ListParagraph"/>
        <w:numPr>
          <w:ilvl w:val="0"/>
          <w:numId w:val="14"/>
        </w:numPr>
      </w:pPr>
      <w:r>
        <w:t xml:space="preserve">Instance </w:t>
      </w:r>
      <w:proofErr w:type="spellStart"/>
      <w:r>
        <w:t>initializers</w:t>
      </w:r>
      <w:proofErr w:type="spellEnd"/>
      <w:r>
        <w:t xml:space="preserve"> </w:t>
      </w:r>
    </w:p>
    <w:p w:rsidR="00E36FF9" w:rsidRDefault="00E36FF9" w:rsidP="00E36FF9">
      <w:pPr>
        <w:pStyle w:val="ListParagraph"/>
        <w:numPr>
          <w:ilvl w:val="0"/>
          <w:numId w:val="14"/>
        </w:numPr>
      </w:pPr>
      <w:r>
        <w:t xml:space="preserve">Static nested classes </w:t>
      </w:r>
    </w:p>
    <w:p w:rsidR="00E36FF9" w:rsidRPr="002E0181" w:rsidRDefault="00E36FF9" w:rsidP="00E36FF9">
      <w:pPr>
        <w:rPr>
          <w:b/>
          <w:lang w:val="en-US"/>
        </w:rPr>
      </w:pPr>
    </w:p>
    <w:p w:rsidR="00E36FF9" w:rsidRPr="002E0181" w:rsidRDefault="00E36FF9" w:rsidP="00E36FF9">
      <w:pPr>
        <w:rPr>
          <w:lang w:val="en-US"/>
        </w:rPr>
      </w:pPr>
      <w:r w:rsidRPr="002E0181">
        <w:rPr>
          <w:b/>
          <w:lang w:val="en-US"/>
        </w:rPr>
        <w:t>Core Java – Exception Handling</w:t>
      </w:r>
      <w:r w:rsidRPr="002E0181">
        <w:rPr>
          <w:b/>
          <w:lang w:val="en-US"/>
        </w:rPr>
        <w:tab/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What is Exception? Java’s exception handling mechanism.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try – catch block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finally block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Exception Propagation and throw keyword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throw v/s throws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Exception handling with method overriding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Custom Exceptions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Scenario based learning</w:t>
      </w:r>
    </w:p>
    <w:p w:rsidR="00E36FF9" w:rsidRPr="002E0181" w:rsidRDefault="00E36FF9" w:rsidP="00E36FF9">
      <w:pPr>
        <w:rPr>
          <w:b/>
          <w:lang w:val="en-US"/>
        </w:rPr>
      </w:pPr>
    </w:p>
    <w:p w:rsidR="00E36FF9" w:rsidRPr="002E0181" w:rsidRDefault="00E36FF9" w:rsidP="00E36FF9">
      <w:pPr>
        <w:rPr>
          <w:lang w:val="en-US"/>
        </w:rPr>
      </w:pPr>
      <w:r w:rsidRPr="002E0181">
        <w:rPr>
          <w:b/>
          <w:lang w:val="en-US"/>
        </w:rPr>
        <w:t>Core Java – Threads and Concurrency</w:t>
      </w:r>
      <w:r w:rsidRPr="002E0181">
        <w:rPr>
          <w:b/>
          <w:lang w:val="en-US"/>
        </w:rPr>
        <w:tab/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Multithreaded programming / Lifecycle of Thread.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Thread Management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Multithreaded programming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 xml:space="preserve">Extending Thread class – Implementing </w:t>
      </w:r>
      <w:proofErr w:type="spellStart"/>
      <w:r w:rsidRPr="002E0181">
        <w:rPr>
          <w:lang w:val="en-US"/>
        </w:rPr>
        <w:t>Runnable</w:t>
      </w:r>
      <w:proofErr w:type="spellEnd"/>
      <w:r w:rsidRPr="002E0181">
        <w:rPr>
          <w:lang w:val="en-US"/>
        </w:rPr>
        <w:t xml:space="preserve"> Interface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Synchronization and Thread Safety</w:t>
      </w:r>
    </w:p>
    <w:p w:rsidR="00E36FF9" w:rsidRPr="002E0181" w:rsidRDefault="00E36FF9" w:rsidP="00E36FF9">
      <w:pPr>
        <w:rPr>
          <w:b/>
          <w:lang w:val="en-US"/>
        </w:rPr>
      </w:pPr>
    </w:p>
    <w:p w:rsidR="00E36FF9" w:rsidRPr="002E0181" w:rsidRDefault="00E36FF9" w:rsidP="00E36FF9">
      <w:pPr>
        <w:rPr>
          <w:lang w:val="en-US"/>
        </w:rPr>
      </w:pPr>
      <w:r w:rsidRPr="002E0181">
        <w:rPr>
          <w:b/>
          <w:lang w:val="en-US"/>
        </w:rPr>
        <w:t>Core Java – Collections and Generics</w:t>
      </w:r>
      <w:r w:rsidRPr="002E0181">
        <w:rPr>
          <w:b/>
          <w:lang w:val="en-US"/>
        </w:rPr>
        <w:tab/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Collections framework.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proofErr w:type="spellStart"/>
      <w:r w:rsidRPr="002E0181">
        <w:rPr>
          <w:lang w:val="en-US"/>
        </w:rPr>
        <w:t>ArrayList</w:t>
      </w:r>
      <w:proofErr w:type="spellEnd"/>
      <w:r w:rsidRPr="002E0181">
        <w:rPr>
          <w:lang w:val="en-US"/>
        </w:rPr>
        <w:t xml:space="preserve"> – </w:t>
      </w:r>
      <w:proofErr w:type="spellStart"/>
      <w:r w:rsidRPr="002E0181">
        <w:rPr>
          <w:lang w:val="en-US"/>
        </w:rPr>
        <w:t>Li</w:t>
      </w:r>
      <w:r>
        <w:rPr>
          <w:lang w:val="en-US"/>
        </w:rPr>
        <w:t>nkedList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</w:t>
      </w:r>
      <w:r w:rsidRPr="002E0181">
        <w:rPr>
          <w:lang w:val="en-US"/>
        </w:rPr>
        <w:t xml:space="preserve"> 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Other classes and interfaces in Collection Framework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Comparable v/s Comparator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Generic Collection</w:t>
      </w:r>
    </w:p>
    <w:p w:rsidR="00E36FF9" w:rsidRPr="002E0181" w:rsidRDefault="00E36FF9" w:rsidP="00E36FF9">
      <w:pPr>
        <w:rPr>
          <w:b/>
          <w:lang w:val="en-US"/>
        </w:rPr>
      </w:pPr>
    </w:p>
    <w:p w:rsidR="00E36FF9" w:rsidRPr="002E0181" w:rsidRDefault="00E36FF9" w:rsidP="00E36FF9">
      <w:pPr>
        <w:rPr>
          <w:lang w:val="en-US"/>
        </w:rPr>
      </w:pPr>
      <w:r w:rsidRPr="002E0181">
        <w:rPr>
          <w:b/>
          <w:lang w:val="en-US"/>
        </w:rPr>
        <w:t>Core Java – Annotations and Reflections</w:t>
      </w:r>
      <w:r w:rsidRPr="002E0181">
        <w:rPr>
          <w:b/>
          <w:lang w:val="en-US"/>
        </w:rPr>
        <w:tab/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Annotations in Java.</w:t>
      </w:r>
    </w:p>
    <w:p w:rsidR="00E36FF9" w:rsidRPr="002E0181" w:rsidRDefault="00E36FF9" w:rsidP="00E36FF9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Levels of annotations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Built-In Annotations – Custom Annotations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Reflection API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iCs/>
          <w:lang w:val="en-US"/>
        </w:rPr>
        <w:t>Modifying the run time behavior of a class</w:t>
      </w:r>
    </w:p>
    <w:p w:rsidR="00E36FF9" w:rsidRDefault="00E36FF9" w:rsidP="00E36FF9"/>
    <w:p w:rsidR="00E36FF9" w:rsidRPr="002E0181" w:rsidRDefault="00E36FF9" w:rsidP="00E36FF9">
      <w:pPr>
        <w:rPr>
          <w:lang w:val="en-US"/>
        </w:rPr>
      </w:pPr>
      <w:r w:rsidRPr="002E0181">
        <w:rPr>
          <w:b/>
          <w:lang w:val="en-US"/>
        </w:rPr>
        <w:t>Advance Java - Java Database Connectivity</w:t>
      </w:r>
      <w:r w:rsidRPr="002E0181">
        <w:rPr>
          <w:b/>
          <w:lang w:val="en-US"/>
        </w:rPr>
        <w:tab/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JDBC Introduction - JDBC architecture - JDBC driver types.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>JDBC API and various interfaces</w:t>
      </w:r>
    </w:p>
    <w:p w:rsidR="00E36FF9" w:rsidRPr="002E0181" w:rsidRDefault="00E36FF9" w:rsidP="00E36FF9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 xml:space="preserve">Connection Interface </w:t>
      </w:r>
    </w:p>
    <w:p w:rsidR="00E36FF9" w:rsidRPr="002E0181" w:rsidRDefault="00E36FF9" w:rsidP="00E36FF9">
      <w:pPr>
        <w:numPr>
          <w:ilvl w:val="1"/>
          <w:numId w:val="3"/>
        </w:numPr>
        <w:rPr>
          <w:lang w:val="en-US"/>
        </w:rPr>
      </w:pPr>
      <w:r w:rsidRPr="002E0181">
        <w:rPr>
          <w:lang w:val="en-US"/>
        </w:rPr>
        <w:t>Statement Interface</w:t>
      </w:r>
    </w:p>
    <w:p w:rsidR="00E36FF9" w:rsidRPr="002E0181" w:rsidRDefault="00E36FF9" w:rsidP="00E36FF9">
      <w:pPr>
        <w:numPr>
          <w:ilvl w:val="1"/>
          <w:numId w:val="3"/>
        </w:numPr>
        <w:rPr>
          <w:lang w:val="en-US"/>
        </w:rPr>
      </w:pPr>
      <w:proofErr w:type="spellStart"/>
      <w:r w:rsidRPr="002E0181">
        <w:rPr>
          <w:lang w:val="en-US"/>
        </w:rPr>
        <w:t>ResultSet</w:t>
      </w:r>
      <w:proofErr w:type="spellEnd"/>
      <w:r w:rsidRPr="002E0181">
        <w:rPr>
          <w:lang w:val="en-US"/>
        </w:rPr>
        <w:t xml:space="preserve"> Interface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lastRenderedPageBreak/>
        <w:t>Steps to establish a JDBC Connection</w:t>
      </w:r>
    </w:p>
    <w:p w:rsidR="00E36FF9" w:rsidRPr="002E0181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 xml:space="preserve">Handling parameterized queries using </w:t>
      </w:r>
      <w:proofErr w:type="spellStart"/>
      <w:r w:rsidRPr="002E0181">
        <w:rPr>
          <w:lang w:val="en-US"/>
        </w:rPr>
        <w:t>PreparedStatement</w:t>
      </w:r>
      <w:proofErr w:type="spellEnd"/>
      <w:r w:rsidRPr="002E0181">
        <w:rPr>
          <w:lang w:val="en-US"/>
        </w:rPr>
        <w:t xml:space="preserve"> Interface</w:t>
      </w:r>
    </w:p>
    <w:p w:rsidR="00E36FF9" w:rsidRDefault="00E36FF9" w:rsidP="00E36FF9">
      <w:pPr>
        <w:numPr>
          <w:ilvl w:val="0"/>
          <w:numId w:val="3"/>
        </w:numPr>
        <w:rPr>
          <w:lang w:val="en-US"/>
        </w:rPr>
      </w:pPr>
      <w:r w:rsidRPr="002E0181">
        <w:rPr>
          <w:lang w:val="en-US"/>
        </w:rPr>
        <w:t xml:space="preserve">Embedding PL/SQL objects using </w:t>
      </w:r>
      <w:proofErr w:type="spellStart"/>
      <w:r w:rsidRPr="002E0181">
        <w:rPr>
          <w:lang w:val="en-US"/>
        </w:rPr>
        <w:t>CallableStatement</w:t>
      </w:r>
      <w:proofErr w:type="spellEnd"/>
      <w:r w:rsidRPr="002E0181">
        <w:rPr>
          <w:lang w:val="en-US"/>
        </w:rPr>
        <w:t xml:space="preserve"> interface</w:t>
      </w:r>
    </w:p>
    <w:p w:rsidR="00E36FF9" w:rsidRPr="00817606" w:rsidRDefault="00E36FF9" w:rsidP="00E36FF9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817606">
        <w:rPr>
          <w:lang w:val="en-US"/>
        </w:rPr>
        <w:t>Transaction Management in JDBC</w:t>
      </w:r>
    </w:p>
    <w:p w:rsidR="002E0181" w:rsidRDefault="002E0181" w:rsidP="002E0181">
      <w:pPr>
        <w:rPr>
          <w:lang w:val="en-US"/>
        </w:rPr>
      </w:pPr>
    </w:p>
    <w:p w:rsidR="003548C1" w:rsidRDefault="003548C1" w:rsidP="002E0181">
      <w:pPr>
        <w:rPr>
          <w:b/>
          <w:lang w:val="en-US"/>
        </w:rPr>
      </w:pPr>
      <w:r w:rsidRPr="003548C1">
        <w:rPr>
          <w:b/>
          <w:lang w:val="en-US"/>
        </w:rPr>
        <w:t>Core Java – Mini Project</w:t>
      </w:r>
    </w:p>
    <w:p w:rsidR="003548C1" w:rsidRDefault="003548C1" w:rsidP="002E0181">
      <w:pPr>
        <w:rPr>
          <w:b/>
          <w:lang w:val="en-US"/>
        </w:rPr>
      </w:pPr>
    </w:p>
    <w:p w:rsidR="00BC0DC0" w:rsidRPr="003548C1" w:rsidRDefault="00BC0DC0" w:rsidP="00BC0DC0">
      <w:pPr>
        <w:rPr>
          <w:b/>
          <w:lang w:val="en-US"/>
        </w:rPr>
      </w:pPr>
      <w:r>
        <w:rPr>
          <w:b/>
          <w:lang w:val="en-US"/>
        </w:rPr>
        <w:t>Basic of HTML, CSS &amp; JavaScript</w:t>
      </w:r>
    </w:p>
    <w:p w:rsidR="00BC0DC0" w:rsidRDefault="00BC0DC0" w:rsidP="002E0181">
      <w:pPr>
        <w:rPr>
          <w:lang w:val="en-US"/>
        </w:rPr>
      </w:pPr>
    </w:p>
    <w:p w:rsidR="00F1033C" w:rsidRPr="00F1033C" w:rsidRDefault="00F1033C" w:rsidP="002E0181">
      <w:pPr>
        <w:rPr>
          <w:b/>
          <w:u w:val="single"/>
          <w:lang w:val="en-US"/>
        </w:rPr>
      </w:pPr>
      <w:r w:rsidRPr="00F1033C">
        <w:rPr>
          <w:b/>
          <w:highlight w:val="yellow"/>
          <w:u w:val="single"/>
          <w:lang w:val="en-US"/>
        </w:rPr>
        <w:t>Online Assessment on Core Java &amp; SQL, PL/SQL</w:t>
      </w:r>
    </w:p>
    <w:p w:rsidR="00F1033C" w:rsidRDefault="00F1033C" w:rsidP="002E0181">
      <w:pPr>
        <w:rPr>
          <w:lang w:val="en-US"/>
        </w:rPr>
      </w:pPr>
    </w:p>
    <w:p w:rsidR="00C70CE0" w:rsidRDefault="00C70CE0" w:rsidP="002E0181">
      <w:pPr>
        <w:rPr>
          <w:b/>
          <w:lang w:val="en-US"/>
        </w:rPr>
      </w:pPr>
      <w:r>
        <w:rPr>
          <w:b/>
          <w:lang w:val="en-US"/>
        </w:rPr>
        <w:t xml:space="preserve">Day </w:t>
      </w:r>
      <w:r w:rsidR="003548C1">
        <w:rPr>
          <w:b/>
          <w:lang w:val="en-US"/>
        </w:rPr>
        <w:t>21 - 25</w:t>
      </w:r>
      <w:r>
        <w:rPr>
          <w:b/>
          <w:lang w:val="en-US"/>
        </w:rPr>
        <w:t xml:space="preserve">: </w:t>
      </w:r>
      <w:r w:rsidR="003F1637">
        <w:rPr>
          <w:b/>
          <w:lang w:val="en-US"/>
        </w:rPr>
        <w:t>(5 Days)</w:t>
      </w:r>
    </w:p>
    <w:p w:rsidR="00EB6859" w:rsidRDefault="00EB6859" w:rsidP="002E0181">
      <w:pPr>
        <w:rPr>
          <w:b/>
          <w:lang w:val="en-US"/>
        </w:rPr>
      </w:pPr>
    </w:p>
    <w:p w:rsidR="00EB6859" w:rsidRDefault="00B46AE2" w:rsidP="002E0181">
      <w:pPr>
        <w:rPr>
          <w:b/>
          <w:lang w:val="en-US"/>
        </w:rPr>
      </w:pPr>
      <w:r>
        <w:rPr>
          <w:b/>
          <w:lang w:val="en-US"/>
        </w:rPr>
        <w:t xml:space="preserve">Manual Testing - </w:t>
      </w:r>
      <w:r w:rsidR="00EB6859">
        <w:rPr>
          <w:b/>
          <w:lang w:val="en-US"/>
        </w:rPr>
        <w:t>ISTQB</w:t>
      </w:r>
    </w:p>
    <w:p w:rsidR="00EB6859" w:rsidRDefault="00EB6859" w:rsidP="002E0181">
      <w:pPr>
        <w:rPr>
          <w:b/>
          <w:lang w:val="en-US"/>
        </w:rPr>
      </w:pPr>
    </w:p>
    <w:p w:rsidR="00EB6859" w:rsidRPr="00D42412" w:rsidRDefault="00EB6859" w:rsidP="002E0181">
      <w:pPr>
        <w:rPr>
          <w:b/>
          <w:lang w:val="en-US"/>
        </w:rPr>
      </w:pPr>
      <w:r>
        <w:rPr>
          <w:b/>
          <w:lang w:val="en-US"/>
        </w:rPr>
        <w:t>Day 26 – 35:</w:t>
      </w:r>
      <w:r w:rsidR="003F1637">
        <w:rPr>
          <w:b/>
          <w:lang w:val="en-US"/>
        </w:rPr>
        <w:t xml:space="preserve"> (10 Days)</w:t>
      </w:r>
    </w:p>
    <w:p w:rsidR="00EB6859" w:rsidRDefault="00EB6859" w:rsidP="00253F12">
      <w:pPr>
        <w:rPr>
          <w:b/>
          <w:lang w:val="en-US"/>
        </w:rPr>
      </w:pPr>
    </w:p>
    <w:p w:rsidR="00253F12" w:rsidRPr="002E0181" w:rsidRDefault="00253F12" w:rsidP="00253F12">
      <w:pPr>
        <w:rPr>
          <w:b/>
          <w:lang w:val="en-US"/>
        </w:rPr>
      </w:pPr>
      <w:r w:rsidRPr="002E0181">
        <w:rPr>
          <w:b/>
          <w:lang w:val="en-US"/>
        </w:rPr>
        <w:t xml:space="preserve">Introduction to </w:t>
      </w:r>
      <w:r w:rsidR="003C167C">
        <w:rPr>
          <w:b/>
          <w:lang w:val="en-US"/>
        </w:rPr>
        <w:t>Selenium</w:t>
      </w:r>
      <w:r w:rsidRPr="002E0181">
        <w:rPr>
          <w:b/>
          <w:lang w:val="en-US"/>
        </w:rPr>
        <w:t xml:space="preserve"> </w:t>
      </w:r>
    </w:p>
    <w:p w:rsidR="003C167C" w:rsidRPr="00EB6859" w:rsidRDefault="003C167C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EB6859">
        <w:rPr>
          <w:lang w:val="en-US"/>
        </w:rPr>
        <w:t xml:space="preserve">Selenium overview       </w:t>
      </w:r>
    </w:p>
    <w:p w:rsidR="003C167C" w:rsidRPr="003C167C" w:rsidRDefault="003C167C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EB6859">
        <w:rPr>
          <w:lang w:val="en-US"/>
        </w:rPr>
        <w:t xml:space="preserve">Selenium Fundamentals       </w:t>
      </w:r>
    </w:p>
    <w:p w:rsidR="003C167C" w:rsidRPr="003C167C" w:rsidRDefault="003C167C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EB6859">
        <w:rPr>
          <w:lang w:val="en-US"/>
        </w:rPr>
        <w:t xml:space="preserve">Selenium components - IDE, Server, Grid     </w:t>
      </w:r>
    </w:p>
    <w:p w:rsidR="003C167C" w:rsidRPr="003C167C" w:rsidRDefault="003C167C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EB6859">
        <w:rPr>
          <w:lang w:val="en-US"/>
        </w:rPr>
        <w:t xml:space="preserve">Basic structure of an IDE Test as HTML Table    </w:t>
      </w:r>
    </w:p>
    <w:p w:rsidR="003C167C" w:rsidRPr="00F40D2D" w:rsidRDefault="003C167C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EB6859">
        <w:rPr>
          <w:lang w:val="en-US"/>
        </w:rPr>
        <w:t>Selenium IDE Test Cases and Test Suites</w:t>
      </w:r>
      <w:r w:rsidRPr="003C167C">
        <w:t xml:space="preserve">     </w:t>
      </w:r>
      <w:r w:rsidRPr="003C167C">
        <w:br/>
      </w:r>
      <w:r w:rsidRPr="003C167C">
        <w:rPr>
          <w:b/>
          <w:bCs/>
        </w:rPr>
        <w:t xml:space="preserve">Exercises and Group test automation project execution </w:t>
      </w:r>
      <w:r w:rsidRPr="003C167C">
        <w:t xml:space="preserve"> </w:t>
      </w:r>
    </w:p>
    <w:p w:rsidR="00F40D2D" w:rsidRPr="00F40D2D" w:rsidRDefault="00F40D2D" w:rsidP="00F40D2D">
      <w:pPr>
        <w:ind w:left="1440"/>
        <w:rPr>
          <w:lang w:val="en-US"/>
        </w:rPr>
      </w:pPr>
    </w:p>
    <w:p w:rsidR="0041120E" w:rsidRPr="0041120E" w:rsidRDefault="0041120E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EB6859">
        <w:rPr>
          <w:lang w:val="en-US"/>
        </w:rPr>
        <w:t xml:space="preserve">Concept of DOM and </w:t>
      </w:r>
      <w:proofErr w:type="spellStart"/>
      <w:r w:rsidRPr="00EB6859">
        <w:rPr>
          <w:lang w:val="en-US"/>
        </w:rPr>
        <w:t>Webtables</w:t>
      </w:r>
      <w:proofErr w:type="spellEnd"/>
      <w:r w:rsidRPr="00EB6859">
        <w:rPr>
          <w:lang w:val="en-US"/>
        </w:rPr>
        <w:t xml:space="preserve">      </w:t>
      </w:r>
    </w:p>
    <w:p w:rsidR="0041120E" w:rsidRPr="0041120E" w:rsidRDefault="0041120E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EB6859">
        <w:rPr>
          <w:lang w:val="en-US"/>
        </w:rPr>
        <w:t xml:space="preserve">Locator and DOM related tools      </w:t>
      </w:r>
    </w:p>
    <w:p w:rsidR="0041120E" w:rsidRPr="0041120E" w:rsidRDefault="0041120E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EB6859">
        <w:rPr>
          <w:lang w:val="en-US"/>
        </w:rPr>
        <w:t xml:space="preserve">Selenium Locator Strategies      </w:t>
      </w:r>
    </w:p>
    <w:p w:rsidR="0041120E" w:rsidRPr="0041120E" w:rsidRDefault="0041120E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EB6859">
        <w:rPr>
          <w:lang w:val="en-US"/>
        </w:rPr>
        <w:t>Using Regular expressions in tests</w:t>
      </w:r>
      <w:r w:rsidRPr="0041120E">
        <w:t xml:space="preserve">     </w:t>
      </w:r>
      <w:r w:rsidRPr="0041120E">
        <w:br/>
      </w:r>
      <w:r w:rsidRPr="0041120E">
        <w:rPr>
          <w:b/>
          <w:bCs/>
        </w:rPr>
        <w:t>Exercises and Group test automation project execution</w:t>
      </w:r>
    </w:p>
    <w:p w:rsidR="0041120E" w:rsidRPr="0041120E" w:rsidRDefault="0041120E" w:rsidP="0041120E">
      <w:pPr>
        <w:ind w:left="1440"/>
        <w:rPr>
          <w:lang w:val="en-US"/>
        </w:rPr>
      </w:pPr>
    </w:p>
    <w:p w:rsidR="00D55AAC" w:rsidRPr="00D55AAC" w:rsidRDefault="00D55AAC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EB6859">
        <w:rPr>
          <w:lang w:val="en-US"/>
        </w:rPr>
        <w:t xml:space="preserve">Actions, Assertions and </w:t>
      </w:r>
      <w:proofErr w:type="spellStart"/>
      <w:r w:rsidRPr="00EB6859">
        <w:rPr>
          <w:lang w:val="en-US"/>
        </w:rPr>
        <w:t>Accesors</w:t>
      </w:r>
      <w:proofErr w:type="spellEnd"/>
      <w:r w:rsidRPr="00EB6859">
        <w:rPr>
          <w:lang w:val="en-US"/>
        </w:rPr>
        <w:t xml:space="preserve"> in </w:t>
      </w:r>
      <w:proofErr w:type="spellStart"/>
      <w:r w:rsidRPr="00EB6859">
        <w:rPr>
          <w:lang w:val="en-US"/>
        </w:rPr>
        <w:t>Selenese</w:t>
      </w:r>
      <w:proofErr w:type="spellEnd"/>
      <w:r w:rsidRPr="00EB6859">
        <w:rPr>
          <w:lang w:val="en-US"/>
        </w:rPr>
        <w:t xml:space="preserve">    </w:t>
      </w:r>
    </w:p>
    <w:p w:rsidR="00D55AAC" w:rsidRDefault="00D55AAC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EB6859">
        <w:rPr>
          <w:lang w:val="en-US"/>
        </w:rPr>
        <w:t xml:space="preserve">Handling </w:t>
      </w:r>
      <w:r w:rsidR="00EB6859" w:rsidRPr="00EB6859">
        <w:rPr>
          <w:lang w:val="en-US"/>
        </w:rPr>
        <w:t>JavaScript</w:t>
      </w:r>
      <w:r w:rsidRPr="00EB6859">
        <w:rPr>
          <w:lang w:val="en-US"/>
        </w:rPr>
        <w:t xml:space="preserve"> alerts, confirmation and prompts</w:t>
      </w:r>
    </w:p>
    <w:p w:rsidR="00864AD1" w:rsidRPr="000E0AF8" w:rsidRDefault="00864AD1" w:rsidP="00EB6859">
      <w:pPr>
        <w:pStyle w:val="ListParagraph"/>
        <w:numPr>
          <w:ilvl w:val="0"/>
          <w:numId w:val="3"/>
        </w:numPr>
        <w:rPr>
          <w:i/>
          <w:color w:val="4472C4" w:themeColor="accent5"/>
          <w:lang w:val="en-US"/>
        </w:rPr>
      </w:pPr>
      <w:r w:rsidRPr="000E0AF8">
        <w:rPr>
          <w:i/>
          <w:color w:val="4472C4" w:themeColor="accent5"/>
          <w:lang w:val="en-GB"/>
        </w:rPr>
        <w:t xml:space="preserve">Handling alerts, model windows and </w:t>
      </w:r>
      <w:proofErr w:type="spellStart"/>
      <w:r w:rsidRPr="000E0AF8">
        <w:rPr>
          <w:i/>
          <w:color w:val="4472C4" w:themeColor="accent5"/>
          <w:lang w:val="en-GB"/>
        </w:rPr>
        <w:t>iframes</w:t>
      </w:r>
      <w:proofErr w:type="spellEnd"/>
    </w:p>
    <w:p w:rsidR="00D55AAC" w:rsidRPr="00D55AAC" w:rsidRDefault="00D55AAC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EB6859">
        <w:rPr>
          <w:lang w:val="en-US"/>
        </w:rPr>
        <w:t xml:space="preserve">Handling AJAX and Test Synchronization     </w:t>
      </w:r>
    </w:p>
    <w:p w:rsidR="00F40D2D" w:rsidRPr="00D55AAC" w:rsidRDefault="00D55AAC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EB6859">
        <w:rPr>
          <w:lang w:val="en-US"/>
        </w:rPr>
        <w:t>Structure dependant and attributes based locators</w:t>
      </w:r>
      <w:r w:rsidRPr="00D55AAC">
        <w:t xml:space="preserve">   </w:t>
      </w:r>
      <w:r w:rsidRPr="00D55AAC">
        <w:br/>
      </w:r>
      <w:r w:rsidRPr="00D55AAC">
        <w:rPr>
          <w:b/>
          <w:bCs/>
        </w:rPr>
        <w:t>Exercises and Group test automation project execution</w:t>
      </w:r>
      <w:r w:rsidRPr="00D55AAC">
        <w:t xml:space="preserve"> </w:t>
      </w:r>
    </w:p>
    <w:p w:rsidR="002E0181" w:rsidRDefault="002E0181" w:rsidP="002E0181">
      <w:pPr>
        <w:rPr>
          <w:lang w:val="en-US"/>
        </w:rPr>
      </w:pP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Selenium Servers  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Concept of </w:t>
      </w:r>
      <w:proofErr w:type="spellStart"/>
      <w:r w:rsidRPr="009274FD">
        <w:rPr>
          <w:lang w:val="en-US"/>
        </w:rPr>
        <w:t>WebDriver</w:t>
      </w:r>
      <w:proofErr w:type="spellEnd"/>
      <w:r w:rsidRPr="009274FD">
        <w:rPr>
          <w:lang w:val="en-US"/>
        </w:rPr>
        <w:t xml:space="preserve">, </w:t>
      </w:r>
      <w:proofErr w:type="spellStart"/>
      <w:r w:rsidRPr="009274FD">
        <w:rPr>
          <w:lang w:val="en-US"/>
        </w:rPr>
        <w:t>WebDriverBacked</w:t>
      </w:r>
      <w:proofErr w:type="spellEnd"/>
      <w:r w:rsidRPr="009274FD">
        <w:rPr>
          <w:lang w:val="en-US"/>
        </w:rPr>
        <w:t xml:space="preserve"> and RC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Difference Between RC and </w:t>
      </w:r>
      <w:proofErr w:type="spellStart"/>
      <w:r w:rsidRPr="009274FD">
        <w:rPr>
          <w:lang w:val="en-US"/>
        </w:rPr>
        <w:t>WebDriver</w:t>
      </w:r>
      <w:proofErr w:type="spellEnd"/>
      <w:r w:rsidRPr="009274FD">
        <w:rPr>
          <w:lang w:val="en-US"/>
        </w:rPr>
        <w:t xml:space="preserve">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Using </w:t>
      </w:r>
      <w:proofErr w:type="spellStart"/>
      <w:r w:rsidRPr="009274FD">
        <w:rPr>
          <w:lang w:val="en-US"/>
        </w:rPr>
        <w:t>WebDriverBacked</w:t>
      </w:r>
      <w:proofErr w:type="spellEnd"/>
      <w:r w:rsidRPr="009274FD">
        <w:rPr>
          <w:lang w:val="en-US"/>
        </w:rPr>
        <w:t xml:space="preserve"> from Selenium migration projects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Installing and Configuring Selenium </w:t>
      </w:r>
      <w:proofErr w:type="spellStart"/>
      <w:r w:rsidRPr="009274FD">
        <w:rPr>
          <w:lang w:val="en-US"/>
        </w:rPr>
        <w:t>WebDriver</w:t>
      </w:r>
      <w:proofErr w:type="spellEnd"/>
      <w:r w:rsidRPr="009274FD">
        <w:rPr>
          <w:lang w:val="en-US"/>
        </w:rPr>
        <w:t xml:space="preserve"> in Eclipse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Group test automation project execution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Testing Frameworks for Selenium 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What is </w:t>
      </w:r>
      <w:proofErr w:type="spellStart"/>
      <w:r w:rsidRPr="009274FD">
        <w:rPr>
          <w:lang w:val="en-US"/>
        </w:rPr>
        <w:t>Junit</w:t>
      </w:r>
      <w:proofErr w:type="spellEnd"/>
      <w:r w:rsidRPr="009274FD">
        <w:rPr>
          <w:lang w:val="en-US"/>
        </w:rPr>
        <w:t xml:space="preserve"> and </w:t>
      </w:r>
      <w:proofErr w:type="spellStart"/>
      <w:r w:rsidRPr="009274FD">
        <w:rPr>
          <w:lang w:val="en-US"/>
        </w:rPr>
        <w:t>TestNG</w:t>
      </w:r>
      <w:proofErr w:type="spellEnd"/>
      <w:r w:rsidRPr="009274FD">
        <w:rPr>
          <w:lang w:val="en-US"/>
        </w:rPr>
        <w:t xml:space="preserve">? Similarities and Differences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274FD">
        <w:rPr>
          <w:lang w:val="en-US"/>
        </w:rPr>
        <w:t>Junit</w:t>
      </w:r>
      <w:proofErr w:type="spellEnd"/>
      <w:r w:rsidRPr="009274FD">
        <w:rPr>
          <w:lang w:val="en-US"/>
        </w:rPr>
        <w:t xml:space="preserve"> Test Suites       </w:t>
      </w:r>
    </w:p>
    <w:p w:rsid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274FD">
        <w:rPr>
          <w:lang w:val="en-US"/>
        </w:rPr>
        <w:lastRenderedPageBreak/>
        <w:t>TestNG</w:t>
      </w:r>
      <w:proofErr w:type="spellEnd"/>
      <w:r w:rsidRPr="009274FD">
        <w:rPr>
          <w:lang w:val="en-US"/>
        </w:rPr>
        <w:t xml:space="preserve"> Test Suites       </w:t>
      </w:r>
    </w:p>
    <w:p w:rsidR="00624EC0" w:rsidRPr="000E0AF8" w:rsidRDefault="00624EC0" w:rsidP="00EB6859">
      <w:pPr>
        <w:pStyle w:val="ListParagraph"/>
        <w:numPr>
          <w:ilvl w:val="0"/>
          <w:numId w:val="3"/>
        </w:numPr>
        <w:rPr>
          <w:i/>
          <w:color w:val="4472C4" w:themeColor="accent5"/>
          <w:lang w:val="en-US"/>
        </w:rPr>
      </w:pPr>
      <w:r w:rsidRPr="000E0AF8">
        <w:rPr>
          <w:i/>
          <w:color w:val="4472C4" w:themeColor="accent5"/>
          <w:lang w:val="en-GB"/>
        </w:rPr>
        <w:t xml:space="preserve">Using </w:t>
      </w:r>
      <w:proofErr w:type="spellStart"/>
      <w:r w:rsidRPr="000E0AF8">
        <w:rPr>
          <w:i/>
          <w:color w:val="4472C4" w:themeColor="accent5"/>
          <w:lang w:val="en-GB"/>
        </w:rPr>
        <w:t>TestNG</w:t>
      </w:r>
      <w:proofErr w:type="spellEnd"/>
      <w:r w:rsidRPr="000E0AF8">
        <w:rPr>
          <w:i/>
          <w:color w:val="4472C4" w:themeColor="accent5"/>
          <w:lang w:val="en-GB"/>
        </w:rPr>
        <w:t xml:space="preserve"> to</w:t>
      </w:r>
    </w:p>
    <w:p w:rsidR="00624EC0" w:rsidRPr="000E0AF8" w:rsidRDefault="00624EC0" w:rsidP="00624EC0">
      <w:pPr>
        <w:pStyle w:val="ListParagraph"/>
        <w:rPr>
          <w:i/>
          <w:color w:val="4472C4" w:themeColor="accent5"/>
          <w:lang w:val="en-GB"/>
        </w:rPr>
      </w:pPr>
      <w:r w:rsidRPr="000E0AF8">
        <w:rPr>
          <w:i/>
          <w:color w:val="4472C4" w:themeColor="accent5"/>
          <w:lang w:val="en-GB"/>
        </w:rPr>
        <w:t xml:space="preserve">1) Selectively run tests, </w:t>
      </w:r>
    </w:p>
    <w:p w:rsidR="00624EC0" w:rsidRPr="000E0AF8" w:rsidRDefault="00624EC0" w:rsidP="00624EC0">
      <w:pPr>
        <w:pStyle w:val="ListParagraph"/>
        <w:rPr>
          <w:i/>
          <w:color w:val="4472C4" w:themeColor="accent5"/>
          <w:lang w:val="en-GB"/>
        </w:rPr>
      </w:pPr>
      <w:r w:rsidRPr="000E0AF8">
        <w:rPr>
          <w:i/>
          <w:color w:val="4472C4" w:themeColor="accent5"/>
          <w:lang w:val="en-GB"/>
        </w:rPr>
        <w:t xml:space="preserve">2) Run tests in parallel on different browsers </w:t>
      </w:r>
    </w:p>
    <w:p w:rsidR="00624EC0" w:rsidRPr="000E0AF8" w:rsidRDefault="00624EC0" w:rsidP="00624EC0">
      <w:pPr>
        <w:pStyle w:val="ListParagraph"/>
        <w:rPr>
          <w:i/>
          <w:color w:val="4472C4" w:themeColor="accent5"/>
          <w:lang w:val="en-GB"/>
        </w:rPr>
      </w:pPr>
      <w:r w:rsidRPr="000E0AF8">
        <w:rPr>
          <w:i/>
          <w:color w:val="4472C4" w:themeColor="accent5"/>
          <w:lang w:val="en-GB"/>
        </w:rPr>
        <w:t>3) Grouping &amp; prioritizing tests</w:t>
      </w:r>
    </w:p>
    <w:p w:rsidR="00624EC0" w:rsidRPr="000E0AF8" w:rsidRDefault="00624EC0" w:rsidP="00624EC0">
      <w:pPr>
        <w:pStyle w:val="ListParagraph"/>
        <w:rPr>
          <w:color w:val="4472C4" w:themeColor="accent5"/>
          <w:lang w:val="en-US"/>
        </w:rPr>
      </w:pPr>
      <w:r w:rsidRPr="000E0AF8">
        <w:rPr>
          <w:i/>
          <w:color w:val="4472C4" w:themeColor="accent5"/>
          <w:lang w:val="en-GB"/>
        </w:rPr>
        <w:t>4) Using data provider with excel integration to read data for data parameters in tests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Test Fixtures and Annotations 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Taking screenshots and trigger on error     </w:t>
      </w:r>
    </w:p>
    <w:p w:rsidR="009274FD" w:rsidRPr="00A024F1" w:rsidRDefault="009274FD" w:rsidP="00EB6859">
      <w:pPr>
        <w:ind w:firstLine="720"/>
        <w:rPr>
          <w:b/>
          <w:lang w:val="en-US"/>
        </w:rPr>
      </w:pPr>
      <w:r w:rsidRPr="00A024F1">
        <w:rPr>
          <w:b/>
          <w:lang w:val="en-US"/>
        </w:rPr>
        <w:t xml:space="preserve">Exercises and Group test automation project execution   </w:t>
      </w:r>
    </w:p>
    <w:p w:rsidR="00A024F1" w:rsidRDefault="00A024F1" w:rsidP="00A024F1">
      <w:pPr>
        <w:ind w:left="1440"/>
        <w:rPr>
          <w:lang w:val="en-US"/>
        </w:rPr>
      </w:pP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274FD">
        <w:rPr>
          <w:lang w:val="en-US"/>
        </w:rPr>
        <w:t>WebDriver</w:t>
      </w:r>
      <w:proofErr w:type="spellEnd"/>
      <w:r w:rsidRPr="009274FD">
        <w:rPr>
          <w:lang w:val="en-US"/>
        </w:rPr>
        <w:t xml:space="preserve"> in various scenarios 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Handling common objects such as Checkbox, Radio buttons, Dropdown, </w:t>
      </w:r>
      <w:proofErr w:type="spellStart"/>
      <w:r w:rsidRPr="009274FD">
        <w:rPr>
          <w:lang w:val="en-US"/>
        </w:rPr>
        <w:t>Autocomplete</w:t>
      </w:r>
      <w:proofErr w:type="spellEnd"/>
      <w:r w:rsidRPr="009274FD">
        <w:rPr>
          <w:lang w:val="en-US"/>
        </w:rPr>
        <w:t xml:space="preserve">  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Dealing with mouse hover in </w:t>
      </w:r>
      <w:proofErr w:type="spellStart"/>
      <w:r w:rsidRPr="009274FD">
        <w:rPr>
          <w:lang w:val="en-US"/>
        </w:rPr>
        <w:t>WebDriver</w:t>
      </w:r>
      <w:proofErr w:type="spellEnd"/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Controlling browser attributes and navigation    </w:t>
      </w:r>
    </w:p>
    <w:p w:rsidR="009274FD" w:rsidRPr="00A024F1" w:rsidRDefault="009274FD" w:rsidP="00EB6859">
      <w:pPr>
        <w:ind w:firstLine="720"/>
        <w:rPr>
          <w:b/>
          <w:lang w:val="en-US"/>
        </w:rPr>
      </w:pPr>
      <w:r w:rsidRPr="00A024F1">
        <w:rPr>
          <w:b/>
          <w:lang w:val="en-US"/>
        </w:rPr>
        <w:t>Exercise and Group test automation project execution</w:t>
      </w:r>
    </w:p>
    <w:p w:rsidR="00A024F1" w:rsidRDefault="00A024F1" w:rsidP="00EB6859">
      <w:pPr>
        <w:pStyle w:val="ListParagraph"/>
        <w:rPr>
          <w:lang w:val="en-US"/>
        </w:rPr>
      </w:pP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Validating on CSS attributes of objects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Handling Cookies, Find broken images/links in website   </w:t>
      </w:r>
    </w:p>
    <w:p w:rsid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>Reporting the test execution (</w:t>
      </w:r>
      <w:proofErr w:type="spellStart"/>
      <w:r w:rsidRPr="009274FD">
        <w:rPr>
          <w:lang w:val="en-US"/>
        </w:rPr>
        <w:t>TestNG</w:t>
      </w:r>
      <w:proofErr w:type="spellEnd"/>
      <w:r w:rsidRPr="009274FD">
        <w:rPr>
          <w:lang w:val="en-US"/>
        </w:rPr>
        <w:t xml:space="preserve"> Report, Allure Report)  </w:t>
      </w:r>
    </w:p>
    <w:p w:rsidR="00C8236A" w:rsidRPr="000E0AF8" w:rsidRDefault="00C8236A" w:rsidP="00C823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4472C4" w:themeColor="accent5"/>
          <w:lang w:val="en-US"/>
        </w:rPr>
      </w:pPr>
      <w:r w:rsidRPr="00C8236A">
        <w:rPr>
          <w:rFonts w:ascii="Times New Roman" w:eastAsia="Times New Roman" w:hAnsi="Times New Roman" w:cs="Times New Roman"/>
          <w:i/>
          <w:color w:val="4472C4" w:themeColor="accent5"/>
          <w:lang w:val="en-GB"/>
        </w:rPr>
        <w:t>Using Extent reports for reporting results including writing test step results to the report  </w:t>
      </w:r>
    </w:p>
    <w:p w:rsidR="009274FD" w:rsidRPr="009274FD" w:rsidRDefault="00EB6859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>JavaScript</w:t>
      </w:r>
      <w:r w:rsidR="009274FD" w:rsidRPr="009274FD">
        <w:rPr>
          <w:lang w:val="en-US"/>
        </w:rPr>
        <w:t xml:space="preserve"> action for scroll      </w:t>
      </w:r>
    </w:p>
    <w:p w:rsidR="009274FD" w:rsidRPr="00A024F1" w:rsidRDefault="009274FD" w:rsidP="00EB6859">
      <w:pPr>
        <w:ind w:firstLine="720"/>
        <w:rPr>
          <w:b/>
          <w:lang w:val="en-US"/>
        </w:rPr>
      </w:pPr>
      <w:r w:rsidRPr="00A024F1">
        <w:rPr>
          <w:b/>
          <w:lang w:val="en-US"/>
        </w:rPr>
        <w:t xml:space="preserve">Exercise and Group test automation project execution   </w:t>
      </w:r>
    </w:p>
    <w:p w:rsidR="00A024F1" w:rsidRDefault="00A024F1" w:rsidP="00A024F1">
      <w:pPr>
        <w:ind w:left="1440"/>
        <w:rPr>
          <w:lang w:val="en-US"/>
        </w:rPr>
      </w:pP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Implicit, Explicit and Fluent wait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Various </w:t>
      </w:r>
      <w:r w:rsidR="00EB6859" w:rsidRPr="009274FD">
        <w:rPr>
          <w:lang w:val="en-US"/>
        </w:rPr>
        <w:t>flavors</w:t>
      </w:r>
      <w:r w:rsidRPr="009274FD">
        <w:rPr>
          <w:lang w:val="en-US"/>
        </w:rPr>
        <w:t xml:space="preserve"> Chrome, IE and Firefox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274FD">
        <w:rPr>
          <w:lang w:val="en-US"/>
        </w:rPr>
        <w:t>WebDriver</w:t>
      </w:r>
      <w:proofErr w:type="spellEnd"/>
      <w:r w:rsidRPr="009274FD">
        <w:rPr>
          <w:lang w:val="en-US"/>
        </w:rPr>
        <w:t xml:space="preserve"> user defined actions and keyboard entries   </w:t>
      </w:r>
    </w:p>
    <w:p w:rsidR="009274FD" w:rsidRPr="00A024F1" w:rsidRDefault="009274FD" w:rsidP="00EB6859">
      <w:pPr>
        <w:ind w:firstLine="720"/>
        <w:rPr>
          <w:b/>
          <w:lang w:val="en-US"/>
        </w:rPr>
      </w:pPr>
      <w:r w:rsidRPr="00A024F1">
        <w:rPr>
          <w:b/>
          <w:lang w:val="en-US"/>
        </w:rPr>
        <w:t>Exercise and Group test automation project execution</w:t>
      </w:r>
    </w:p>
    <w:p w:rsidR="00A024F1" w:rsidRDefault="00A024F1" w:rsidP="00A024F1">
      <w:pPr>
        <w:ind w:left="1440"/>
        <w:rPr>
          <w:lang w:val="en-US"/>
        </w:rPr>
      </w:pP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Data Driven frameworks for Excel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Headless execution of Tests 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Reading test related variables from properties file   </w:t>
      </w:r>
    </w:p>
    <w:p w:rsidR="009274FD" w:rsidRPr="00A024F1" w:rsidRDefault="009274FD" w:rsidP="00EB6859">
      <w:pPr>
        <w:ind w:firstLine="720"/>
        <w:rPr>
          <w:b/>
          <w:lang w:val="en-US"/>
        </w:rPr>
      </w:pPr>
      <w:r w:rsidRPr="00A024F1">
        <w:rPr>
          <w:b/>
          <w:lang w:val="en-US"/>
        </w:rPr>
        <w:t>Exercise and Group test automation project execution</w:t>
      </w:r>
    </w:p>
    <w:p w:rsidR="00A024F1" w:rsidRDefault="00A024F1" w:rsidP="00A024F1">
      <w:pPr>
        <w:ind w:left="1440"/>
        <w:rPr>
          <w:lang w:val="en-US"/>
        </w:rPr>
      </w:pPr>
    </w:p>
    <w:p w:rsidR="00DA54E2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Data Driven using CSV and Databases </w:t>
      </w:r>
    </w:p>
    <w:p w:rsidR="009274FD" w:rsidRPr="000E0AF8" w:rsidRDefault="00DA54E2" w:rsidP="00EB6859">
      <w:pPr>
        <w:pStyle w:val="ListParagraph"/>
        <w:numPr>
          <w:ilvl w:val="0"/>
          <w:numId w:val="3"/>
        </w:numPr>
        <w:rPr>
          <w:i/>
          <w:color w:val="4472C4" w:themeColor="accent5"/>
          <w:lang w:val="en-US"/>
        </w:rPr>
      </w:pPr>
      <w:r w:rsidRPr="000E0AF8">
        <w:rPr>
          <w:i/>
          <w:color w:val="4472C4" w:themeColor="accent5"/>
          <w:lang w:val="en-GB"/>
        </w:rPr>
        <w:t>Page object model framework</w:t>
      </w:r>
      <w:r w:rsidR="009274FD" w:rsidRPr="000E0AF8">
        <w:rPr>
          <w:i/>
          <w:color w:val="4472C4" w:themeColor="accent5"/>
          <w:lang w:val="en-US"/>
        </w:rPr>
        <w:t xml:space="preserve">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Page Factory and POM for better maintenance and reusability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Combing Page Factory with Data driven test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Updating the existing tests in POM model    </w:t>
      </w:r>
    </w:p>
    <w:p w:rsidR="009274FD" w:rsidRPr="00181A00" w:rsidRDefault="009274FD" w:rsidP="00EB6859">
      <w:pPr>
        <w:ind w:firstLine="720"/>
        <w:rPr>
          <w:b/>
          <w:lang w:val="en-US"/>
        </w:rPr>
      </w:pPr>
      <w:r w:rsidRPr="00181A00">
        <w:rPr>
          <w:b/>
          <w:lang w:val="en-US"/>
        </w:rPr>
        <w:t>Exercise and Group test automation project execution</w:t>
      </w:r>
    </w:p>
    <w:p w:rsidR="00181A00" w:rsidRDefault="00181A00" w:rsidP="00181A00">
      <w:pPr>
        <w:ind w:left="1440"/>
        <w:rPr>
          <w:lang w:val="en-US"/>
        </w:rPr>
      </w:pP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Selenium Grid  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Setup the Hub server  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Register the </w:t>
      </w:r>
      <w:proofErr w:type="spellStart"/>
      <w:r w:rsidRPr="009274FD">
        <w:rPr>
          <w:lang w:val="en-US"/>
        </w:rPr>
        <w:t>WebDriver</w:t>
      </w:r>
      <w:proofErr w:type="spellEnd"/>
      <w:r w:rsidRPr="009274FD">
        <w:rPr>
          <w:lang w:val="en-US"/>
        </w:rPr>
        <w:t xml:space="preserve"> Nodes and legacy RC nodes to the Hub server  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Parameterize the tests to run on various nodes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lastRenderedPageBreak/>
        <w:t xml:space="preserve">Override the default parameters on the nodes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CP-SAT Mock Exam  </w:t>
      </w:r>
    </w:p>
    <w:p w:rsidR="009274FD" w:rsidRPr="006A52A0" w:rsidRDefault="009274FD" w:rsidP="00EB6859">
      <w:pPr>
        <w:ind w:firstLine="720"/>
        <w:rPr>
          <w:b/>
          <w:lang w:val="en-US"/>
        </w:rPr>
      </w:pPr>
      <w:r w:rsidRPr="006A52A0">
        <w:rPr>
          <w:b/>
          <w:lang w:val="en-US"/>
        </w:rPr>
        <w:t>Exercise and Group test automation project execution</w:t>
      </w:r>
    </w:p>
    <w:p w:rsidR="006A52A0" w:rsidRDefault="006A52A0" w:rsidP="006A52A0">
      <w:pPr>
        <w:ind w:left="1440"/>
        <w:rPr>
          <w:lang w:val="en-US"/>
        </w:rPr>
      </w:pP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Selenium in CI/CD  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Automating the Automation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Understanding Testing tasks in Jenkins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Installing Maven and dependencies using pom.xml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Using Maven for Jenkins Selenium testing tasks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Discussion on Mock Exam submissions to help improve on practical aspects   </w:t>
      </w:r>
    </w:p>
    <w:p w:rsidR="009274FD" w:rsidRPr="006A52A0" w:rsidRDefault="009274FD" w:rsidP="00EB6859">
      <w:pPr>
        <w:ind w:firstLine="720"/>
        <w:rPr>
          <w:b/>
          <w:lang w:val="en-US"/>
        </w:rPr>
      </w:pPr>
      <w:r w:rsidRPr="006A52A0">
        <w:rPr>
          <w:b/>
          <w:lang w:val="en-US"/>
        </w:rPr>
        <w:t>Exercise and Group test automation project execution</w:t>
      </w:r>
    </w:p>
    <w:p w:rsidR="006A52A0" w:rsidRDefault="006A52A0" w:rsidP="006A52A0">
      <w:pPr>
        <w:ind w:left="1440"/>
        <w:rPr>
          <w:lang w:val="en-US"/>
        </w:rPr>
      </w:pP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Hybrid Framework concepts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Difference between Keyword driven and Hybrid Frameworks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Java Reflection Class       </w:t>
      </w:r>
    </w:p>
    <w:p w:rsidR="009274FD" w:rsidRPr="009274FD" w:rsidRDefault="009274FD" w:rsidP="00EB6859">
      <w:pPr>
        <w:pStyle w:val="ListParagraph"/>
        <w:numPr>
          <w:ilvl w:val="0"/>
          <w:numId w:val="3"/>
        </w:numPr>
        <w:rPr>
          <w:lang w:val="en-US"/>
        </w:rPr>
      </w:pPr>
      <w:r w:rsidRPr="009274FD">
        <w:rPr>
          <w:lang w:val="en-US"/>
        </w:rPr>
        <w:t xml:space="preserve">Reporting results back to the framework     </w:t>
      </w:r>
    </w:p>
    <w:p w:rsidR="009274FD" w:rsidRPr="006A52A0" w:rsidRDefault="009274FD" w:rsidP="00EB6859">
      <w:pPr>
        <w:ind w:firstLine="720"/>
        <w:rPr>
          <w:b/>
          <w:lang w:val="en-US"/>
        </w:rPr>
      </w:pPr>
      <w:r w:rsidRPr="006A52A0">
        <w:rPr>
          <w:b/>
          <w:lang w:val="en-US"/>
        </w:rPr>
        <w:t>Exercise and Group test automation project execution</w:t>
      </w:r>
    </w:p>
    <w:p w:rsidR="00D55AAC" w:rsidRDefault="00D55AAC" w:rsidP="002E0181">
      <w:pPr>
        <w:rPr>
          <w:lang w:val="en-US"/>
        </w:rPr>
      </w:pPr>
    </w:p>
    <w:p w:rsidR="00F1033C" w:rsidRDefault="00F1033C" w:rsidP="002E0181">
      <w:pPr>
        <w:rPr>
          <w:lang w:val="en-US"/>
        </w:rPr>
      </w:pPr>
      <w:r>
        <w:rPr>
          <w:b/>
          <w:highlight w:val="yellow"/>
          <w:u w:val="single"/>
          <w:lang w:val="en-US"/>
        </w:rPr>
        <w:t>Online Assessment on Manual Testing &amp; Selenium</w:t>
      </w:r>
    </w:p>
    <w:p w:rsidR="00F1033C" w:rsidRDefault="00F1033C" w:rsidP="002E0181">
      <w:pPr>
        <w:rPr>
          <w:lang w:val="en-US"/>
        </w:rPr>
      </w:pPr>
    </w:p>
    <w:p w:rsidR="00F36842" w:rsidRDefault="00C02060" w:rsidP="00F36842">
      <w:pPr>
        <w:rPr>
          <w:b/>
          <w:lang w:val="en-US"/>
        </w:rPr>
      </w:pPr>
      <w:r>
        <w:rPr>
          <w:b/>
          <w:lang w:val="en-US"/>
        </w:rPr>
        <w:t>Day 3</w:t>
      </w:r>
      <w:r w:rsidR="002B6104">
        <w:rPr>
          <w:b/>
          <w:lang w:val="en-US"/>
        </w:rPr>
        <w:t>6 - 43</w:t>
      </w:r>
      <w:r w:rsidR="00F36842">
        <w:rPr>
          <w:b/>
          <w:lang w:val="en-US"/>
        </w:rPr>
        <w:t>:</w:t>
      </w:r>
      <w:r w:rsidR="003F1637">
        <w:rPr>
          <w:b/>
          <w:lang w:val="en-US"/>
        </w:rPr>
        <w:t xml:space="preserve"> (8 Days)</w:t>
      </w:r>
    </w:p>
    <w:p w:rsidR="00FB6779" w:rsidRPr="002E0181" w:rsidRDefault="00FB6779" w:rsidP="00F36842">
      <w:pPr>
        <w:rPr>
          <w:b/>
          <w:lang w:val="en-US"/>
        </w:rPr>
      </w:pPr>
      <w:r>
        <w:rPr>
          <w:b/>
          <w:lang w:val="en-US"/>
        </w:rPr>
        <w:tab/>
        <w:t>Project Simulation</w:t>
      </w:r>
    </w:p>
    <w:p w:rsidR="00C02060" w:rsidRDefault="00F36842" w:rsidP="00C02060">
      <w:pPr>
        <w:ind w:left="720"/>
      </w:pPr>
      <w:r w:rsidRPr="00F36842">
        <w:t>Writing Test Scenario</w:t>
      </w:r>
      <w:r w:rsidR="00C02060">
        <w:t>s and automating using selenium.</w:t>
      </w:r>
    </w:p>
    <w:p w:rsidR="00FB6779" w:rsidRDefault="00FB6779" w:rsidP="00F1033C"/>
    <w:p w:rsidR="00F1033C" w:rsidRPr="003F1637" w:rsidRDefault="00F1033C" w:rsidP="00F1033C">
      <w:pPr>
        <w:rPr>
          <w:b/>
          <w:lang w:val="en-US"/>
        </w:rPr>
      </w:pPr>
      <w:r>
        <w:rPr>
          <w:b/>
          <w:highlight w:val="yellow"/>
          <w:u w:val="single"/>
          <w:lang w:val="en-US"/>
        </w:rPr>
        <w:t xml:space="preserve">Project Evaluation – TSL </w:t>
      </w:r>
      <w:r w:rsidRPr="00F1033C">
        <w:rPr>
          <w:b/>
          <w:highlight w:val="yellow"/>
          <w:u w:val="single"/>
          <w:lang w:val="en-US"/>
        </w:rPr>
        <w:t>SME’s</w:t>
      </w:r>
      <w:r w:rsidR="003F1637">
        <w:rPr>
          <w:b/>
          <w:u w:val="single"/>
          <w:lang w:val="en-US"/>
        </w:rPr>
        <w:t>:</w:t>
      </w:r>
    </w:p>
    <w:p w:rsidR="00F1033C" w:rsidRDefault="00F1033C" w:rsidP="00F1033C">
      <w:pPr>
        <w:rPr>
          <w:b/>
          <w:u w:val="single"/>
          <w:lang w:val="en-US"/>
        </w:rPr>
      </w:pPr>
    </w:p>
    <w:p w:rsidR="00F1033C" w:rsidRDefault="0083544D" w:rsidP="00F1033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2 Days Buffer for Certification</w:t>
      </w:r>
    </w:p>
    <w:p w:rsidR="00A91A68" w:rsidRDefault="00A91A68" w:rsidP="00F1033C">
      <w:pPr>
        <w:rPr>
          <w:b/>
          <w:u w:val="single"/>
          <w:lang w:val="en-US"/>
        </w:rPr>
      </w:pPr>
    </w:p>
    <w:p w:rsidR="00A91A68" w:rsidRDefault="00A91A68" w:rsidP="00F1033C">
      <w:pPr>
        <w:rPr>
          <w:b/>
          <w:u w:val="single"/>
          <w:lang w:val="en-US"/>
        </w:rPr>
      </w:pPr>
    </w:p>
    <w:p w:rsidR="00A91A68" w:rsidRDefault="00A91A68" w:rsidP="00F1033C">
      <w:bookmarkStart w:id="0" w:name="_GoBack"/>
      <w:bookmarkEnd w:id="0"/>
    </w:p>
    <w:sectPr w:rsidR="00A91A68" w:rsidSect="00BD3A56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795" w:rsidRDefault="00517795" w:rsidP="008C1F02">
      <w:r>
        <w:separator/>
      </w:r>
    </w:p>
  </w:endnote>
  <w:endnote w:type="continuationSeparator" w:id="0">
    <w:p w:rsidR="00517795" w:rsidRDefault="00517795" w:rsidP="008C1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02" w:rsidRPr="005D5C4A" w:rsidRDefault="005D5C4A" w:rsidP="005D5C4A">
    <w:pPr>
      <w:pStyle w:val="Foot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-749300</wp:posOffset>
          </wp:positionH>
          <wp:positionV relativeFrom="paragraph">
            <wp:posOffset>209550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795" w:rsidRDefault="00517795" w:rsidP="008C1F02">
      <w:r>
        <w:separator/>
      </w:r>
    </w:p>
  </w:footnote>
  <w:footnote w:type="continuationSeparator" w:id="0">
    <w:p w:rsidR="00517795" w:rsidRDefault="00517795" w:rsidP="008C1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02" w:rsidRDefault="00CA73E8">
    <w:pPr>
      <w:pStyle w:val="Header"/>
    </w:pPr>
    <w:r w:rsidRPr="00CA73E8">
      <w:rPr>
        <w:noProof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5996305</wp:posOffset>
          </wp:positionH>
          <wp:positionV relativeFrom="paragraph">
            <wp:posOffset>-332105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51E0" w:rsidRPr="007651E0"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-41pt;margin-top:-8.35pt;width:332.75pt;height:35.8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" filled="f" stroked="f">
          <v:textbox>
            <w:txbxContent>
              <w:p w:rsidR="005D5C4A" w:rsidRPr="00C41290" w:rsidRDefault="008C401A" w:rsidP="00C41290">
                <w:pP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</w:pPr>
                <w: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TSL</w:t>
                </w:r>
                <w:r w:rsidR="00B96DFA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 xml:space="preserve"> Course Contents</w:t>
                </w:r>
              </w:p>
            </w:txbxContent>
          </v:textbox>
        </v:shape>
      </w:pict>
    </w:r>
    <w:r w:rsidR="005D5C4A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4562"/>
    <w:multiLevelType w:val="hybridMultilevel"/>
    <w:tmpl w:val="FC60B9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5681C"/>
    <w:multiLevelType w:val="hybridMultilevel"/>
    <w:tmpl w:val="825EF8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53E53"/>
    <w:multiLevelType w:val="hybridMultilevel"/>
    <w:tmpl w:val="70B40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165F3"/>
    <w:multiLevelType w:val="multilevel"/>
    <w:tmpl w:val="B71C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B575EE"/>
    <w:multiLevelType w:val="hybridMultilevel"/>
    <w:tmpl w:val="1A94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E7143"/>
    <w:multiLevelType w:val="hybridMultilevel"/>
    <w:tmpl w:val="DE9205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639E8"/>
    <w:multiLevelType w:val="hybridMultilevel"/>
    <w:tmpl w:val="6114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D357F"/>
    <w:multiLevelType w:val="hybridMultilevel"/>
    <w:tmpl w:val="F6F01A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81828"/>
    <w:multiLevelType w:val="hybridMultilevel"/>
    <w:tmpl w:val="CF241D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578F7"/>
    <w:multiLevelType w:val="hybridMultilevel"/>
    <w:tmpl w:val="601463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AD426E"/>
    <w:multiLevelType w:val="hybridMultilevel"/>
    <w:tmpl w:val="5080A8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01600"/>
    <w:multiLevelType w:val="multilevel"/>
    <w:tmpl w:val="438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8358AF"/>
    <w:multiLevelType w:val="hybridMultilevel"/>
    <w:tmpl w:val="E90898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F03DD"/>
    <w:multiLevelType w:val="hybridMultilevel"/>
    <w:tmpl w:val="B98249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F4E0B"/>
    <w:multiLevelType w:val="hybridMultilevel"/>
    <w:tmpl w:val="8084C0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A0751E"/>
    <w:multiLevelType w:val="hybridMultilevel"/>
    <w:tmpl w:val="B5867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D83C95"/>
    <w:multiLevelType w:val="multilevel"/>
    <w:tmpl w:val="AE4E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6D6CD8"/>
    <w:multiLevelType w:val="multilevel"/>
    <w:tmpl w:val="DAC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07F006B"/>
    <w:multiLevelType w:val="hybridMultilevel"/>
    <w:tmpl w:val="5B7E69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A7B93"/>
    <w:multiLevelType w:val="multilevel"/>
    <w:tmpl w:val="0234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DC3FEB"/>
    <w:multiLevelType w:val="multilevel"/>
    <w:tmpl w:val="C3D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130956"/>
    <w:multiLevelType w:val="hybridMultilevel"/>
    <w:tmpl w:val="A2EE31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3"/>
  </w:num>
  <w:num w:numId="4">
    <w:abstractNumId w:val="21"/>
  </w:num>
  <w:num w:numId="5">
    <w:abstractNumId w:val="4"/>
  </w:num>
  <w:num w:numId="6">
    <w:abstractNumId w:val="6"/>
  </w:num>
  <w:num w:numId="7">
    <w:abstractNumId w:val="20"/>
  </w:num>
  <w:num w:numId="8">
    <w:abstractNumId w:val="3"/>
  </w:num>
  <w:num w:numId="9">
    <w:abstractNumId w:val="16"/>
  </w:num>
  <w:num w:numId="10">
    <w:abstractNumId w:val="19"/>
  </w:num>
  <w:num w:numId="11">
    <w:abstractNumId w:val="11"/>
  </w:num>
  <w:num w:numId="12">
    <w:abstractNumId w:val="9"/>
  </w:num>
  <w:num w:numId="13">
    <w:abstractNumId w:val="12"/>
  </w:num>
  <w:num w:numId="14">
    <w:abstractNumId w:val="0"/>
  </w:num>
  <w:num w:numId="15">
    <w:abstractNumId w:val="10"/>
  </w:num>
  <w:num w:numId="16">
    <w:abstractNumId w:val="14"/>
  </w:num>
  <w:num w:numId="17">
    <w:abstractNumId w:val="5"/>
  </w:num>
  <w:num w:numId="18">
    <w:abstractNumId w:val="8"/>
  </w:num>
  <w:num w:numId="19">
    <w:abstractNumId w:val="1"/>
  </w:num>
  <w:num w:numId="20">
    <w:abstractNumId w:val="18"/>
  </w:num>
  <w:num w:numId="21">
    <w:abstractNumId w:val="7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07017"/>
    <w:rsid w:val="000111F2"/>
    <w:rsid w:val="00077192"/>
    <w:rsid w:val="00092311"/>
    <w:rsid w:val="000E0AF8"/>
    <w:rsid w:val="001134AC"/>
    <w:rsid w:val="00113F0F"/>
    <w:rsid w:val="00126D70"/>
    <w:rsid w:val="00131869"/>
    <w:rsid w:val="00134073"/>
    <w:rsid w:val="00134D1B"/>
    <w:rsid w:val="00150771"/>
    <w:rsid w:val="00181A00"/>
    <w:rsid w:val="0018669E"/>
    <w:rsid w:val="001963A0"/>
    <w:rsid w:val="001D3761"/>
    <w:rsid w:val="001D7318"/>
    <w:rsid w:val="0021492F"/>
    <w:rsid w:val="002151CA"/>
    <w:rsid w:val="002331B6"/>
    <w:rsid w:val="002356FB"/>
    <w:rsid w:val="00253F12"/>
    <w:rsid w:val="002563F8"/>
    <w:rsid w:val="00265787"/>
    <w:rsid w:val="0026590A"/>
    <w:rsid w:val="002964F6"/>
    <w:rsid w:val="002B6104"/>
    <w:rsid w:val="002E0181"/>
    <w:rsid w:val="002E5EAB"/>
    <w:rsid w:val="00310138"/>
    <w:rsid w:val="00322722"/>
    <w:rsid w:val="003548C1"/>
    <w:rsid w:val="0035676B"/>
    <w:rsid w:val="00365862"/>
    <w:rsid w:val="00366F97"/>
    <w:rsid w:val="00367984"/>
    <w:rsid w:val="0037263E"/>
    <w:rsid w:val="003861D8"/>
    <w:rsid w:val="003A7149"/>
    <w:rsid w:val="003B5DCA"/>
    <w:rsid w:val="003C167C"/>
    <w:rsid w:val="003D28D8"/>
    <w:rsid w:val="003E2FD9"/>
    <w:rsid w:val="003F1637"/>
    <w:rsid w:val="0041120E"/>
    <w:rsid w:val="00464498"/>
    <w:rsid w:val="00466B96"/>
    <w:rsid w:val="004742F0"/>
    <w:rsid w:val="00480164"/>
    <w:rsid w:val="004A259E"/>
    <w:rsid w:val="004B1284"/>
    <w:rsid w:val="004C73DB"/>
    <w:rsid w:val="004E2525"/>
    <w:rsid w:val="004E4010"/>
    <w:rsid w:val="00507774"/>
    <w:rsid w:val="005106CE"/>
    <w:rsid w:val="00517795"/>
    <w:rsid w:val="00577DB8"/>
    <w:rsid w:val="005D5C4A"/>
    <w:rsid w:val="005F329A"/>
    <w:rsid w:val="005F5B3D"/>
    <w:rsid w:val="00607017"/>
    <w:rsid w:val="00614194"/>
    <w:rsid w:val="00624EC0"/>
    <w:rsid w:val="00642401"/>
    <w:rsid w:val="00680D32"/>
    <w:rsid w:val="00694371"/>
    <w:rsid w:val="006A13A3"/>
    <w:rsid w:val="006A52A0"/>
    <w:rsid w:val="006C3504"/>
    <w:rsid w:val="00702758"/>
    <w:rsid w:val="00713F8D"/>
    <w:rsid w:val="00734515"/>
    <w:rsid w:val="00736022"/>
    <w:rsid w:val="007530FC"/>
    <w:rsid w:val="0075422B"/>
    <w:rsid w:val="007651E0"/>
    <w:rsid w:val="00776691"/>
    <w:rsid w:val="00783B8C"/>
    <w:rsid w:val="007923AB"/>
    <w:rsid w:val="007A7DCF"/>
    <w:rsid w:val="007B2A11"/>
    <w:rsid w:val="0081226D"/>
    <w:rsid w:val="00817A7B"/>
    <w:rsid w:val="008252A0"/>
    <w:rsid w:val="0083544D"/>
    <w:rsid w:val="00840E23"/>
    <w:rsid w:val="00864068"/>
    <w:rsid w:val="00864AD1"/>
    <w:rsid w:val="00864EED"/>
    <w:rsid w:val="008746C2"/>
    <w:rsid w:val="00876752"/>
    <w:rsid w:val="008A22BB"/>
    <w:rsid w:val="008A4E12"/>
    <w:rsid w:val="008B1468"/>
    <w:rsid w:val="008B2825"/>
    <w:rsid w:val="008C1F02"/>
    <w:rsid w:val="008C401A"/>
    <w:rsid w:val="008C573E"/>
    <w:rsid w:val="008E6B72"/>
    <w:rsid w:val="008F3AB1"/>
    <w:rsid w:val="008F5D07"/>
    <w:rsid w:val="00911E3F"/>
    <w:rsid w:val="009274FD"/>
    <w:rsid w:val="00952FB9"/>
    <w:rsid w:val="00970CE5"/>
    <w:rsid w:val="009735E3"/>
    <w:rsid w:val="00980D2C"/>
    <w:rsid w:val="00996086"/>
    <w:rsid w:val="00996C1F"/>
    <w:rsid w:val="009A1310"/>
    <w:rsid w:val="009A247D"/>
    <w:rsid w:val="009A4931"/>
    <w:rsid w:val="009B4D29"/>
    <w:rsid w:val="009B57C2"/>
    <w:rsid w:val="009C2395"/>
    <w:rsid w:val="009D153C"/>
    <w:rsid w:val="009F4046"/>
    <w:rsid w:val="009F7314"/>
    <w:rsid w:val="00A024F1"/>
    <w:rsid w:val="00A34F9B"/>
    <w:rsid w:val="00A4480C"/>
    <w:rsid w:val="00A61FE6"/>
    <w:rsid w:val="00A64C5D"/>
    <w:rsid w:val="00A8432C"/>
    <w:rsid w:val="00A864A9"/>
    <w:rsid w:val="00A91A68"/>
    <w:rsid w:val="00A95546"/>
    <w:rsid w:val="00AA0BC5"/>
    <w:rsid w:val="00AB492E"/>
    <w:rsid w:val="00AD20EB"/>
    <w:rsid w:val="00AE3871"/>
    <w:rsid w:val="00B00378"/>
    <w:rsid w:val="00B31642"/>
    <w:rsid w:val="00B46AE2"/>
    <w:rsid w:val="00B46EBC"/>
    <w:rsid w:val="00B66D0A"/>
    <w:rsid w:val="00B96DFA"/>
    <w:rsid w:val="00BA0656"/>
    <w:rsid w:val="00BA4C6B"/>
    <w:rsid w:val="00BC0DC0"/>
    <w:rsid w:val="00BD0EB8"/>
    <w:rsid w:val="00BD3A56"/>
    <w:rsid w:val="00BE65A1"/>
    <w:rsid w:val="00BE7A2C"/>
    <w:rsid w:val="00BF4EA6"/>
    <w:rsid w:val="00C02060"/>
    <w:rsid w:val="00C02486"/>
    <w:rsid w:val="00C1054F"/>
    <w:rsid w:val="00C14D7C"/>
    <w:rsid w:val="00C30307"/>
    <w:rsid w:val="00C41290"/>
    <w:rsid w:val="00C44B82"/>
    <w:rsid w:val="00C55865"/>
    <w:rsid w:val="00C70CE0"/>
    <w:rsid w:val="00C755A8"/>
    <w:rsid w:val="00C8236A"/>
    <w:rsid w:val="00C9071B"/>
    <w:rsid w:val="00CA4DFF"/>
    <w:rsid w:val="00CA73E8"/>
    <w:rsid w:val="00CE3078"/>
    <w:rsid w:val="00CF4F2F"/>
    <w:rsid w:val="00D30FA8"/>
    <w:rsid w:val="00D40D49"/>
    <w:rsid w:val="00D42412"/>
    <w:rsid w:val="00D456EF"/>
    <w:rsid w:val="00D51A86"/>
    <w:rsid w:val="00D55AAC"/>
    <w:rsid w:val="00D560A3"/>
    <w:rsid w:val="00D84071"/>
    <w:rsid w:val="00D902A3"/>
    <w:rsid w:val="00D92F0F"/>
    <w:rsid w:val="00D958EF"/>
    <w:rsid w:val="00DA54E2"/>
    <w:rsid w:val="00DA6646"/>
    <w:rsid w:val="00DC100E"/>
    <w:rsid w:val="00DF3224"/>
    <w:rsid w:val="00E36FF9"/>
    <w:rsid w:val="00E4020A"/>
    <w:rsid w:val="00E727E3"/>
    <w:rsid w:val="00E72CA5"/>
    <w:rsid w:val="00E72D2A"/>
    <w:rsid w:val="00E77E14"/>
    <w:rsid w:val="00E91C02"/>
    <w:rsid w:val="00EB6859"/>
    <w:rsid w:val="00EC47B9"/>
    <w:rsid w:val="00EF2774"/>
    <w:rsid w:val="00F1033C"/>
    <w:rsid w:val="00F36842"/>
    <w:rsid w:val="00F40B04"/>
    <w:rsid w:val="00F40D2D"/>
    <w:rsid w:val="00F41B24"/>
    <w:rsid w:val="00F44914"/>
    <w:rsid w:val="00F642BE"/>
    <w:rsid w:val="00F85B0D"/>
    <w:rsid w:val="00FA0D98"/>
    <w:rsid w:val="00FB6779"/>
    <w:rsid w:val="00FE1F55"/>
    <w:rsid w:val="00FE6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1E0"/>
  </w:style>
  <w:style w:type="paragraph" w:styleId="Heading3">
    <w:name w:val="heading 3"/>
    <w:basedOn w:val="Normal"/>
    <w:link w:val="Heading3Char"/>
    <w:uiPriority w:val="9"/>
    <w:qFormat/>
    <w:rsid w:val="00F85B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85B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713F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18038\AppData\Local\Temp\wz7c05\LTI%20word%20template_IndiaA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LTI word template_IndiaA4</Template>
  <TotalTime>89</TotalTime>
  <Pages>8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Kar</dc:creator>
  <cp:keywords/>
  <dc:description/>
  <cp:lastModifiedBy>premchand</cp:lastModifiedBy>
  <cp:revision>113</cp:revision>
  <dcterms:created xsi:type="dcterms:W3CDTF">2018-01-05T06:13:00Z</dcterms:created>
  <dcterms:modified xsi:type="dcterms:W3CDTF">2018-11-15T01:22:00Z</dcterms:modified>
</cp:coreProperties>
</file>