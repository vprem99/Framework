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1455206431"/>
        <w:docPartObj>
          <w:docPartGallery w:val="Cover Pages"/>
          <w:docPartUnique/>
        </w:docPartObj>
      </w:sdtPr>
      <w:sdtEndPr/>
      <w:sdtContent>
        <w:p w14:paraId="7FA37388" w14:textId="77777777" w:rsidR="00BD3A56" w:rsidRPr="009E4734" w:rsidRDefault="002E5EAB">
          <w:pPr>
            <w:rPr>
              <w:rFonts w:cstheme="minorHAnsi"/>
            </w:rPr>
          </w:pPr>
          <w:r w:rsidRPr="009E4734">
            <w:rPr>
              <w:rFonts w:cstheme="minorHAnsi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ED0B18B" wp14:editId="27382F31">
                <wp:simplePos x="0" y="0"/>
                <wp:positionH relativeFrom="column">
                  <wp:posOffset>-65405</wp:posOffset>
                </wp:positionH>
                <wp:positionV relativeFrom="paragraph">
                  <wp:posOffset>0</wp:posOffset>
                </wp:positionV>
                <wp:extent cx="840105" cy="612140"/>
                <wp:effectExtent l="0" t="0" r="0" b="0"/>
                <wp:wrapTight wrapText="bothSides">
                  <wp:wrapPolygon edited="0">
                    <wp:start x="0" y="0"/>
                    <wp:lineTo x="0" y="15237"/>
                    <wp:lineTo x="7184" y="20614"/>
                    <wp:lineTo x="20898" y="20614"/>
                    <wp:lineTo x="20898" y="18822"/>
                    <wp:lineTo x="18939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9E4734">
            <w:rPr>
              <w:rFonts w:cstheme="minorHAnsi"/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3177216D" wp14:editId="424A1609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0" b="4445"/>
                <wp:wrapTight wrapText="bothSides">
                  <wp:wrapPolygon edited="0">
                    <wp:start x="644" y="0"/>
                    <wp:lineTo x="0" y="2610"/>
                    <wp:lineTo x="0" y="20882"/>
                    <wp:lineTo x="20617" y="20882"/>
                    <wp:lineTo x="20617" y="2610"/>
                    <wp:lineTo x="19329" y="0"/>
                    <wp:lineTo x="644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3C943832" w14:textId="7CF16902" w:rsidR="002331B6" w:rsidRPr="009E4734" w:rsidRDefault="00151C99">
      <w:pPr>
        <w:rPr>
          <w:rFonts w:cstheme="minorHAnsi"/>
        </w:rPr>
      </w:pPr>
      <w:r w:rsidRPr="009E4734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C1D07" wp14:editId="257B0EBF">
                <wp:simplePos x="0" y="0"/>
                <wp:positionH relativeFrom="column">
                  <wp:posOffset>-523875</wp:posOffset>
                </wp:positionH>
                <wp:positionV relativeFrom="paragraph">
                  <wp:posOffset>2909570</wp:posOffset>
                </wp:positionV>
                <wp:extent cx="4552950" cy="990600"/>
                <wp:effectExtent l="0" t="0" r="0" b="0"/>
                <wp:wrapThrough wrapText="bothSides">
                  <wp:wrapPolygon edited="0">
                    <wp:start x="181" y="0"/>
                    <wp:lineTo x="181" y="21185"/>
                    <wp:lineTo x="21329" y="21185"/>
                    <wp:lineTo x="21329" y="0"/>
                    <wp:lineTo x="181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529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D880D" w14:textId="035D547D" w:rsidR="00BD3A56" w:rsidRPr="008E6B72" w:rsidRDefault="00D8407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Course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C1D0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1.25pt;margin-top:229.1pt;width:358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" filled="f" stroked="f">
                <v:textbox>
                  <w:txbxContent>
                    <w:p w14:paraId="141D880D" w14:textId="035D547D" w:rsidR="00BD3A56" w:rsidRPr="008E6B72" w:rsidRDefault="00D84071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Course Contents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9E4734">
        <w:rPr>
          <w:rFonts w:cstheme="minorHAnsi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0327381" wp14:editId="1A85ED2A">
            <wp:simplePos x="0" y="0"/>
            <wp:positionH relativeFrom="column">
              <wp:posOffset>-914400</wp:posOffset>
            </wp:positionH>
            <wp:positionV relativeFrom="paragraph">
              <wp:posOffset>547551</wp:posOffset>
            </wp:positionV>
            <wp:extent cx="7557135" cy="8118573"/>
            <wp:effectExtent l="0" t="0" r="12065" b="9525"/>
            <wp:wrapTight wrapText="bothSides">
              <wp:wrapPolygon edited="0">
                <wp:start x="0" y="0"/>
                <wp:lineTo x="0" y="19125"/>
                <wp:lineTo x="9946" y="21558"/>
                <wp:lineTo x="10019" y="21558"/>
                <wp:lineTo x="10454" y="21558"/>
                <wp:lineTo x="21562" y="11962"/>
                <wp:lineTo x="21562" y="1825"/>
                <wp:lineTo x="2541" y="1081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B72" w:rsidRPr="009E4734">
        <w:rPr>
          <w:rFonts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E81ACF" wp14:editId="495933A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331B6" w:rsidRPr="009E4734">
        <w:rPr>
          <w:rFonts w:cstheme="minorHAnsi"/>
        </w:rPr>
        <w:br w:type="page"/>
      </w:r>
    </w:p>
    <w:p w14:paraId="2DCFB3DA" w14:textId="77777777" w:rsidR="00EB6859" w:rsidRPr="009E4734" w:rsidRDefault="00EB6859" w:rsidP="002E0181">
      <w:pPr>
        <w:rPr>
          <w:rFonts w:cstheme="minorHAnsi"/>
          <w:b/>
          <w:lang w:val="en-US"/>
        </w:rPr>
      </w:pPr>
    </w:p>
    <w:p w14:paraId="7C84138A" w14:textId="45E78931" w:rsidR="00EB6859" w:rsidRPr="009E4734" w:rsidRDefault="008748B0" w:rsidP="002E0181">
      <w:pPr>
        <w:rPr>
          <w:rFonts w:cstheme="minorHAnsi"/>
          <w:b/>
          <w:sz w:val="28"/>
          <w:lang w:val="en-US"/>
        </w:rPr>
      </w:pPr>
      <w:r w:rsidRPr="009E4734">
        <w:rPr>
          <w:rFonts w:cstheme="minorHAnsi"/>
          <w:b/>
          <w:sz w:val="28"/>
          <w:lang w:val="en-US"/>
        </w:rPr>
        <w:t xml:space="preserve">Selenium </w:t>
      </w:r>
      <w:r w:rsidR="0063574B" w:rsidRPr="009E4734">
        <w:rPr>
          <w:rFonts w:cstheme="minorHAnsi"/>
          <w:b/>
          <w:sz w:val="28"/>
          <w:lang w:val="en-US"/>
        </w:rPr>
        <w:t>&amp; BDD with Cucumber</w:t>
      </w:r>
    </w:p>
    <w:p w14:paraId="71EE8227" w14:textId="7E90D0D5" w:rsidR="00EB6859" w:rsidRPr="009E4734" w:rsidRDefault="00EB6859" w:rsidP="00253F12">
      <w:pPr>
        <w:rPr>
          <w:rFonts w:cstheme="minorHAnsi"/>
          <w:b/>
          <w:lang w:val="en-US"/>
        </w:rPr>
      </w:pPr>
    </w:p>
    <w:p w14:paraId="14A88912" w14:textId="297B2A77" w:rsidR="00AC3EF8" w:rsidRPr="009E4734" w:rsidRDefault="00AC3EF8" w:rsidP="00253F12">
      <w:pPr>
        <w:rPr>
          <w:rFonts w:cstheme="minorHAnsi"/>
          <w:b/>
          <w:lang w:val="en-US"/>
        </w:rPr>
      </w:pPr>
      <w:r w:rsidRPr="009E4734">
        <w:rPr>
          <w:rFonts w:cstheme="minorHAnsi"/>
          <w:b/>
          <w:lang w:val="en-US"/>
        </w:rPr>
        <w:t xml:space="preserve">Testing </w:t>
      </w:r>
      <w:r w:rsidR="00CD55C3" w:rsidRPr="009E4734">
        <w:rPr>
          <w:rFonts w:cstheme="minorHAnsi"/>
          <w:b/>
          <w:lang w:val="en-US"/>
        </w:rPr>
        <w:t>Overview</w:t>
      </w:r>
    </w:p>
    <w:p w14:paraId="1EFD82D4" w14:textId="77777777" w:rsidR="00AC3EF8" w:rsidRPr="009E4734" w:rsidRDefault="00AC3EF8" w:rsidP="00253F12">
      <w:pPr>
        <w:rPr>
          <w:rFonts w:cstheme="minorHAnsi"/>
          <w:b/>
          <w:lang w:val="en-US"/>
        </w:rPr>
      </w:pPr>
    </w:p>
    <w:p w14:paraId="6603F718" w14:textId="77777777" w:rsidR="00253F12" w:rsidRPr="009E4734" w:rsidRDefault="00253F12" w:rsidP="00253F12">
      <w:pPr>
        <w:rPr>
          <w:rFonts w:cstheme="minorHAnsi"/>
          <w:b/>
          <w:lang w:val="en-US"/>
        </w:rPr>
      </w:pPr>
      <w:r w:rsidRPr="009E4734">
        <w:rPr>
          <w:rFonts w:cstheme="minorHAnsi"/>
          <w:b/>
          <w:lang w:val="en-US"/>
        </w:rPr>
        <w:t xml:space="preserve">Introduction to </w:t>
      </w:r>
      <w:r w:rsidR="003C167C" w:rsidRPr="009E4734">
        <w:rPr>
          <w:rFonts w:cstheme="minorHAnsi"/>
          <w:b/>
          <w:lang w:val="en-US"/>
        </w:rPr>
        <w:t>Selenium</w:t>
      </w:r>
      <w:r w:rsidRPr="009E4734">
        <w:rPr>
          <w:rFonts w:cstheme="minorHAnsi"/>
          <w:b/>
          <w:lang w:val="en-US"/>
        </w:rPr>
        <w:t xml:space="preserve"> </w:t>
      </w:r>
    </w:p>
    <w:p w14:paraId="412B4755" w14:textId="77777777" w:rsidR="003C167C" w:rsidRPr="009E4734" w:rsidRDefault="003C167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Selenium overview       </w:t>
      </w:r>
    </w:p>
    <w:p w14:paraId="345C6C22" w14:textId="77777777" w:rsidR="003C167C" w:rsidRPr="009E4734" w:rsidRDefault="003C167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Selenium Fundamentals       </w:t>
      </w:r>
    </w:p>
    <w:p w14:paraId="58AD2F8A" w14:textId="77777777" w:rsidR="003C167C" w:rsidRPr="009E4734" w:rsidRDefault="003C167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Selenium components - IDE, Server, Grid     </w:t>
      </w:r>
    </w:p>
    <w:p w14:paraId="07059D26" w14:textId="77777777" w:rsidR="003C167C" w:rsidRPr="009E4734" w:rsidRDefault="003C167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Basic structure of an IDE Test as HTML Table    </w:t>
      </w:r>
    </w:p>
    <w:p w14:paraId="7D6A7060" w14:textId="3DB3F284" w:rsidR="003C167C" w:rsidRPr="009E4734" w:rsidRDefault="003C167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Selenium IDE Test Cases and Test Suites</w:t>
      </w:r>
      <w:r w:rsidRPr="009E4734">
        <w:rPr>
          <w:rFonts w:cstheme="minorHAnsi"/>
        </w:rPr>
        <w:t xml:space="preserve">    </w:t>
      </w:r>
    </w:p>
    <w:p w14:paraId="77660E34" w14:textId="77777777" w:rsidR="00F40D2D" w:rsidRPr="009E4734" w:rsidRDefault="00F40D2D" w:rsidP="00F40D2D">
      <w:pPr>
        <w:ind w:left="1440"/>
        <w:rPr>
          <w:rFonts w:cstheme="minorHAnsi"/>
          <w:lang w:val="en-US"/>
        </w:rPr>
      </w:pPr>
    </w:p>
    <w:p w14:paraId="213BE07F" w14:textId="77777777" w:rsidR="0041120E" w:rsidRPr="009E4734" w:rsidRDefault="0041120E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Concept of DOM and </w:t>
      </w:r>
      <w:proofErr w:type="spellStart"/>
      <w:r w:rsidRPr="009E4734">
        <w:rPr>
          <w:rFonts w:cstheme="minorHAnsi"/>
          <w:lang w:val="en-US"/>
        </w:rPr>
        <w:t>Webtables</w:t>
      </w:r>
      <w:proofErr w:type="spellEnd"/>
      <w:r w:rsidRPr="009E4734">
        <w:rPr>
          <w:rFonts w:cstheme="minorHAnsi"/>
          <w:lang w:val="en-US"/>
        </w:rPr>
        <w:t xml:space="preserve">      </w:t>
      </w:r>
    </w:p>
    <w:p w14:paraId="11202881" w14:textId="77777777" w:rsidR="0041120E" w:rsidRPr="009E4734" w:rsidRDefault="0041120E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Locator and DOM related tools      </w:t>
      </w:r>
    </w:p>
    <w:p w14:paraId="19BE9177" w14:textId="77777777" w:rsidR="0041120E" w:rsidRPr="009E4734" w:rsidRDefault="0041120E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Selenium Locator Strategies      </w:t>
      </w:r>
    </w:p>
    <w:p w14:paraId="170D508C" w14:textId="42CE24C8" w:rsidR="0041120E" w:rsidRPr="009E4734" w:rsidRDefault="0041120E" w:rsidP="00B70584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Using Regular expressions in tests</w:t>
      </w:r>
      <w:r w:rsidRPr="009E4734">
        <w:rPr>
          <w:rFonts w:cstheme="minorHAnsi"/>
        </w:rPr>
        <w:t xml:space="preserve">     </w:t>
      </w:r>
      <w:r w:rsidRPr="009E4734">
        <w:rPr>
          <w:rFonts w:cstheme="minorHAnsi"/>
        </w:rPr>
        <w:br/>
      </w:r>
    </w:p>
    <w:p w14:paraId="74D7B857" w14:textId="77777777" w:rsidR="00D55AAC" w:rsidRPr="009E4734" w:rsidRDefault="00D55AA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Actions, Assertions and </w:t>
      </w:r>
      <w:proofErr w:type="spellStart"/>
      <w:r w:rsidRPr="009E4734">
        <w:rPr>
          <w:rFonts w:cstheme="minorHAnsi"/>
          <w:lang w:val="en-US"/>
        </w:rPr>
        <w:t>Accesors</w:t>
      </w:r>
      <w:proofErr w:type="spellEnd"/>
      <w:r w:rsidRPr="009E4734">
        <w:rPr>
          <w:rFonts w:cstheme="minorHAnsi"/>
          <w:lang w:val="en-US"/>
        </w:rPr>
        <w:t xml:space="preserve"> in </w:t>
      </w:r>
      <w:proofErr w:type="spellStart"/>
      <w:r w:rsidRPr="009E4734">
        <w:rPr>
          <w:rFonts w:cstheme="minorHAnsi"/>
          <w:lang w:val="en-US"/>
        </w:rPr>
        <w:t>Selenese</w:t>
      </w:r>
      <w:proofErr w:type="spellEnd"/>
      <w:r w:rsidRPr="009E4734">
        <w:rPr>
          <w:rFonts w:cstheme="minorHAnsi"/>
          <w:lang w:val="en-US"/>
        </w:rPr>
        <w:t xml:space="preserve">    </w:t>
      </w:r>
    </w:p>
    <w:p w14:paraId="12C7C543" w14:textId="77777777" w:rsidR="00D55AAC" w:rsidRPr="009E4734" w:rsidRDefault="00D55AA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Handling </w:t>
      </w:r>
      <w:r w:rsidR="00EB6859" w:rsidRPr="009E4734">
        <w:rPr>
          <w:rFonts w:cstheme="minorHAnsi"/>
          <w:lang w:val="en-US"/>
        </w:rPr>
        <w:t>JavaScript</w:t>
      </w:r>
      <w:r w:rsidRPr="009E4734">
        <w:rPr>
          <w:rFonts w:cstheme="minorHAnsi"/>
          <w:lang w:val="en-US"/>
        </w:rPr>
        <w:t xml:space="preserve"> alerts, confirmation and prompts</w:t>
      </w:r>
    </w:p>
    <w:p w14:paraId="14E7654C" w14:textId="77777777" w:rsidR="00864AD1" w:rsidRPr="009E4734" w:rsidRDefault="00864AD1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GB"/>
        </w:rPr>
        <w:t>Handling alerts, model windows and iframes</w:t>
      </w:r>
    </w:p>
    <w:p w14:paraId="0C25D2CE" w14:textId="77777777" w:rsidR="00D55AAC" w:rsidRPr="009E4734" w:rsidRDefault="00D55AAC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Handling AJAX and Test Synchronization     </w:t>
      </w:r>
    </w:p>
    <w:p w14:paraId="13F60A84" w14:textId="73698018" w:rsidR="002E0181" w:rsidRPr="009E4734" w:rsidRDefault="00D55AAC" w:rsidP="002E018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Structure dependant and </w:t>
      </w:r>
      <w:proofErr w:type="gramStart"/>
      <w:r w:rsidRPr="009E4734">
        <w:rPr>
          <w:rFonts w:cstheme="minorHAnsi"/>
          <w:lang w:val="en-US"/>
        </w:rPr>
        <w:t>attributes based</w:t>
      </w:r>
      <w:proofErr w:type="gramEnd"/>
      <w:r w:rsidRPr="009E4734">
        <w:rPr>
          <w:rFonts w:cstheme="minorHAnsi"/>
          <w:lang w:val="en-US"/>
        </w:rPr>
        <w:t xml:space="preserve"> locators</w:t>
      </w:r>
      <w:r w:rsidRPr="009E4734">
        <w:rPr>
          <w:rFonts w:cstheme="minorHAnsi"/>
        </w:rPr>
        <w:t xml:space="preserve">   </w:t>
      </w:r>
      <w:r w:rsidRPr="009E4734">
        <w:rPr>
          <w:rFonts w:cstheme="minorHAnsi"/>
        </w:rPr>
        <w:br/>
        <w:t xml:space="preserve"> </w:t>
      </w:r>
    </w:p>
    <w:p w14:paraId="60FE2106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Selenium Servers       </w:t>
      </w:r>
    </w:p>
    <w:p w14:paraId="1045D06E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Concept of WebDriver, </w:t>
      </w:r>
      <w:proofErr w:type="spellStart"/>
      <w:r w:rsidRPr="009E4734">
        <w:rPr>
          <w:rFonts w:cstheme="minorHAnsi"/>
          <w:lang w:val="en-US"/>
        </w:rPr>
        <w:t>WebDriverBacked</w:t>
      </w:r>
      <w:proofErr w:type="spellEnd"/>
      <w:r w:rsidRPr="009E4734">
        <w:rPr>
          <w:rFonts w:cstheme="minorHAnsi"/>
          <w:lang w:val="en-US"/>
        </w:rPr>
        <w:t xml:space="preserve"> and RC   </w:t>
      </w:r>
    </w:p>
    <w:p w14:paraId="6159B8FE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Difference Between RC and WebDriver     </w:t>
      </w:r>
    </w:p>
    <w:p w14:paraId="4A1AC87B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Using </w:t>
      </w:r>
      <w:proofErr w:type="spellStart"/>
      <w:r w:rsidRPr="009E4734">
        <w:rPr>
          <w:rFonts w:cstheme="minorHAnsi"/>
          <w:lang w:val="en-US"/>
        </w:rPr>
        <w:t>WebDriverBacked</w:t>
      </w:r>
      <w:proofErr w:type="spellEnd"/>
      <w:r w:rsidRPr="009E4734">
        <w:rPr>
          <w:rFonts w:cstheme="minorHAnsi"/>
          <w:lang w:val="en-US"/>
        </w:rPr>
        <w:t xml:space="preserve"> from Selenium migration projects   </w:t>
      </w:r>
    </w:p>
    <w:p w14:paraId="0089F938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Installing and Configuring Selenium WebDriver in Eclipse</w:t>
      </w:r>
    </w:p>
    <w:p w14:paraId="482A8759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Group test automation project execution </w:t>
      </w:r>
    </w:p>
    <w:p w14:paraId="22974F68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Testing Frameworks for Selenium      </w:t>
      </w:r>
    </w:p>
    <w:p w14:paraId="21CE0134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What is Junit and TestNG? Similarities and Differences   </w:t>
      </w:r>
    </w:p>
    <w:p w14:paraId="7710F91C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Junit Test Suites       </w:t>
      </w:r>
    </w:p>
    <w:p w14:paraId="6131A37A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TestNG Test Suites       </w:t>
      </w:r>
    </w:p>
    <w:p w14:paraId="48596659" w14:textId="77777777" w:rsidR="00624EC0" w:rsidRPr="009E4734" w:rsidRDefault="00624EC0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GB"/>
        </w:rPr>
        <w:t>Using TestNG to</w:t>
      </w:r>
    </w:p>
    <w:p w14:paraId="28B834CF" w14:textId="77777777" w:rsidR="00624EC0" w:rsidRPr="009E4734" w:rsidRDefault="00624EC0" w:rsidP="00624EC0">
      <w:pPr>
        <w:pStyle w:val="ListParagraph"/>
        <w:rPr>
          <w:rFonts w:cstheme="minorHAnsi"/>
          <w:lang w:val="en-GB"/>
        </w:rPr>
      </w:pPr>
      <w:r w:rsidRPr="009E4734">
        <w:rPr>
          <w:rFonts w:cstheme="minorHAnsi"/>
          <w:lang w:val="en-GB"/>
        </w:rPr>
        <w:t xml:space="preserve">1) Selectively run tests, </w:t>
      </w:r>
    </w:p>
    <w:p w14:paraId="3DCE9FD3" w14:textId="77777777" w:rsidR="00624EC0" w:rsidRPr="009E4734" w:rsidRDefault="00624EC0" w:rsidP="00624EC0">
      <w:pPr>
        <w:pStyle w:val="ListParagraph"/>
        <w:rPr>
          <w:rFonts w:cstheme="minorHAnsi"/>
          <w:lang w:val="en-GB"/>
        </w:rPr>
      </w:pPr>
      <w:r w:rsidRPr="009E4734">
        <w:rPr>
          <w:rFonts w:cstheme="minorHAnsi"/>
          <w:lang w:val="en-GB"/>
        </w:rPr>
        <w:t xml:space="preserve">2) Run tests in parallel on different browsers </w:t>
      </w:r>
    </w:p>
    <w:p w14:paraId="3AD62517" w14:textId="77777777" w:rsidR="00624EC0" w:rsidRPr="009E4734" w:rsidRDefault="00624EC0" w:rsidP="00624EC0">
      <w:pPr>
        <w:pStyle w:val="ListParagraph"/>
        <w:rPr>
          <w:rFonts w:cstheme="minorHAnsi"/>
          <w:lang w:val="en-GB"/>
        </w:rPr>
      </w:pPr>
      <w:r w:rsidRPr="009E4734">
        <w:rPr>
          <w:rFonts w:cstheme="minorHAnsi"/>
          <w:lang w:val="en-GB"/>
        </w:rPr>
        <w:t>3) Grouping &amp; prioritizing tests</w:t>
      </w:r>
    </w:p>
    <w:p w14:paraId="4459A91D" w14:textId="77777777" w:rsidR="00624EC0" w:rsidRPr="009E4734" w:rsidRDefault="00624EC0" w:rsidP="00624EC0">
      <w:pPr>
        <w:pStyle w:val="ListParagraph"/>
        <w:rPr>
          <w:rFonts w:cstheme="minorHAnsi"/>
          <w:lang w:val="en-US"/>
        </w:rPr>
      </w:pPr>
      <w:r w:rsidRPr="009E4734">
        <w:rPr>
          <w:rFonts w:cstheme="minorHAnsi"/>
          <w:lang w:val="en-GB"/>
        </w:rPr>
        <w:t>4) Using data provider with excel integration to read data for data parameters in tests</w:t>
      </w:r>
    </w:p>
    <w:p w14:paraId="3EB99B7F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Test Fixtures and Annotations      </w:t>
      </w:r>
    </w:p>
    <w:p w14:paraId="718F286E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Taking screenshots and trigger on error     </w:t>
      </w:r>
    </w:p>
    <w:p w14:paraId="07956BA2" w14:textId="31641720" w:rsidR="00A024F1" w:rsidRPr="009E4734" w:rsidRDefault="009274FD" w:rsidP="00B70584">
      <w:pPr>
        <w:ind w:firstLine="720"/>
        <w:rPr>
          <w:rFonts w:cstheme="minorHAnsi"/>
          <w:b/>
          <w:lang w:val="en-US"/>
        </w:rPr>
      </w:pPr>
      <w:r w:rsidRPr="009E4734">
        <w:rPr>
          <w:rFonts w:cstheme="minorHAnsi"/>
          <w:b/>
          <w:lang w:val="en-US"/>
        </w:rPr>
        <w:t xml:space="preserve">   </w:t>
      </w:r>
    </w:p>
    <w:p w14:paraId="0A4EC95F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WebDriver in various scenarios      </w:t>
      </w:r>
    </w:p>
    <w:p w14:paraId="0B8FF8BD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Handling common objects such as Checkbox, Radio buttons, Dropdown, Autocomplete       </w:t>
      </w:r>
    </w:p>
    <w:p w14:paraId="2D46191E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Dealing with mouse hover in WebDriver</w:t>
      </w:r>
    </w:p>
    <w:p w14:paraId="753E5F0C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Controlling browser attributes and navigation    </w:t>
      </w:r>
    </w:p>
    <w:p w14:paraId="74D156AD" w14:textId="3A3CFD3C" w:rsidR="009274FD" w:rsidRPr="009E4734" w:rsidRDefault="009274FD" w:rsidP="00EB6859">
      <w:pPr>
        <w:ind w:firstLine="720"/>
        <w:rPr>
          <w:rFonts w:cstheme="minorHAnsi"/>
          <w:b/>
          <w:lang w:val="en-US"/>
        </w:rPr>
      </w:pPr>
    </w:p>
    <w:p w14:paraId="1DF72CDA" w14:textId="77777777" w:rsidR="00A024F1" w:rsidRPr="009E4734" w:rsidRDefault="00A024F1" w:rsidP="00EB6859">
      <w:pPr>
        <w:pStyle w:val="ListParagraph"/>
        <w:rPr>
          <w:rFonts w:cstheme="minorHAnsi"/>
          <w:lang w:val="en-US"/>
        </w:rPr>
      </w:pPr>
    </w:p>
    <w:p w14:paraId="2E80605E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Validating on CSS attributes of objects     </w:t>
      </w:r>
    </w:p>
    <w:p w14:paraId="0DFDC055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Handling Cookies, Find broken images/links in website   </w:t>
      </w:r>
    </w:p>
    <w:p w14:paraId="5AC8299C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Reporting the test execution (TestNG Report, Allure Report)  </w:t>
      </w:r>
    </w:p>
    <w:p w14:paraId="4BF1305F" w14:textId="77777777" w:rsidR="00C8236A" w:rsidRPr="009E4734" w:rsidRDefault="00C8236A" w:rsidP="00C8236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lang w:val="en-US"/>
        </w:rPr>
      </w:pPr>
      <w:r w:rsidRPr="009E4734">
        <w:rPr>
          <w:rFonts w:eastAsia="Times New Roman" w:cstheme="minorHAnsi"/>
          <w:lang w:val="en-GB"/>
        </w:rPr>
        <w:t>Using Extent reports for reporting results including writing test step results to the report  </w:t>
      </w:r>
    </w:p>
    <w:p w14:paraId="7ED97929" w14:textId="77777777" w:rsidR="009274FD" w:rsidRPr="009E4734" w:rsidRDefault="00EB6859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JavaScript</w:t>
      </w:r>
      <w:r w:rsidR="009274FD" w:rsidRPr="009E4734">
        <w:rPr>
          <w:rFonts w:cstheme="minorHAnsi"/>
          <w:lang w:val="en-US"/>
        </w:rPr>
        <w:t xml:space="preserve"> action for scroll      </w:t>
      </w:r>
    </w:p>
    <w:p w14:paraId="358CAEEF" w14:textId="1DC2EADB" w:rsidR="00A024F1" w:rsidRPr="009E4734" w:rsidRDefault="009274FD" w:rsidP="00B70584">
      <w:pPr>
        <w:ind w:firstLine="720"/>
        <w:rPr>
          <w:rFonts w:cstheme="minorHAnsi"/>
          <w:b/>
          <w:lang w:val="en-US"/>
        </w:rPr>
      </w:pPr>
      <w:r w:rsidRPr="009E4734">
        <w:rPr>
          <w:rFonts w:cstheme="minorHAnsi"/>
          <w:b/>
          <w:lang w:val="en-US"/>
        </w:rPr>
        <w:t xml:space="preserve">   </w:t>
      </w:r>
    </w:p>
    <w:p w14:paraId="711FC77C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Implicit, Explicit and Fluent wait     </w:t>
      </w:r>
    </w:p>
    <w:p w14:paraId="6B34D6E1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Various </w:t>
      </w:r>
      <w:r w:rsidR="00EB6859" w:rsidRPr="009E4734">
        <w:rPr>
          <w:rFonts w:cstheme="minorHAnsi"/>
          <w:lang w:val="en-US"/>
        </w:rPr>
        <w:t>flavors</w:t>
      </w:r>
      <w:r w:rsidRPr="009E4734">
        <w:rPr>
          <w:rFonts w:cstheme="minorHAnsi"/>
          <w:lang w:val="en-US"/>
        </w:rPr>
        <w:t xml:space="preserve"> Chrome, IE and Firefox     </w:t>
      </w:r>
    </w:p>
    <w:p w14:paraId="6524793C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WebDriver user defined actions and keyboard entries   </w:t>
      </w:r>
    </w:p>
    <w:p w14:paraId="52742728" w14:textId="77777777" w:rsidR="00A024F1" w:rsidRPr="009E4734" w:rsidRDefault="00A024F1" w:rsidP="00B70584">
      <w:pPr>
        <w:rPr>
          <w:rFonts w:cstheme="minorHAnsi"/>
          <w:lang w:val="en-US"/>
        </w:rPr>
      </w:pPr>
    </w:p>
    <w:p w14:paraId="4D0F041E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Data Driven frameworks for Excel     </w:t>
      </w:r>
    </w:p>
    <w:p w14:paraId="541DE3E4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Headless execution of Tests      </w:t>
      </w:r>
    </w:p>
    <w:p w14:paraId="19BC785F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Reading test related variables from properties file   </w:t>
      </w:r>
    </w:p>
    <w:p w14:paraId="5999B1F2" w14:textId="77777777" w:rsidR="00A024F1" w:rsidRPr="009E4734" w:rsidRDefault="00A024F1" w:rsidP="00B70584">
      <w:pPr>
        <w:rPr>
          <w:rFonts w:cstheme="minorHAnsi"/>
          <w:lang w:val="en-US"/>
        </w:rPr>
      </w:pPr>
    </w:p>
    <w:p w14:paraId="784C7517" w14:textId="77777777" w:rsidR="00DA54E2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Data Driven using CSV and Databases </w:t>
      </w:r>
    </w:p>
    <w:p w14:paraId="2834EDF1" w14:textId="77777777" w:rsidR="009274FD" w:rsidRPr="009E4734" w:rsidRDefault="00DA54E2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GB"/>
        </w:rPr>
        <w:t>Page object model framework</w:t>
      </w:r>
      <w:r w:rsidR="009274FD" w:rsidRPr="009E4734">
        <w:rPr>
          <w:rFonts w:cstheme="minorHAnsi"/>
          <w:lang w:val="en-US"/>
        </w:rPr>
        <w:t xml:space="preserve">    </w:t>
      </w:r>
    </w:p>
    <w:p w14:paraId="1198F053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Page Factory and POM for better maintenance and reusability  </w:t>
      </w:r>
    </w:p>
    <w:p w14:paraId="3348555A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Combing Page Factory with Data driven test    </w:t>
      </w:r>
    </w:p>
    <w:p w14:paraId="78FF362F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Updating the existing tests in POM model    </w:t>
      </w:r>
    </w:p>
    <w:p w14:paraId="1D7ADA69" w14:textId="77777777" w:rsidR="00181A00" w:rsidRPr="009E4734" w:rsidRDefault="00181A00" w:rsidP="00B70584">
      <w:pPr>
        <w:rPr>
          <w:rFonts w:cstheme="minorHAnsi"/>
          <w:lang w:val="en-US"/>
        </w:rPr>
      </w:pPr>
    </w:p>
    <w:p w14:paraId="0D19B5B4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Selenium Grid       </w:t>
      </w:r>
    </w:p>
    <w:p w14:paraId="2E5C7FC7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Setup the Hub server       </w:t>
      </w:r>
    </w:p>
    <w:p w14:paraId="2D9EB06A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Register the WebDriver Nodes and legacy RC nodes to the Hub server       </w:t>
      </w:r>
    </w:p>
    <w:p w14:paraId="3BE2920C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Parameterize the tests to run on various nodes    </w:t>
      </w:r>
    </w:p>
    <w:p w14:paraId="7E09B165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Override the default parameters on the nodes  </w:t>
      </w:r>
    </w:p>
    <w:p w14:paraId="54E76421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CP-SAT Mock Exam  </w:t>
      </w:r>
    </w:p>
    <w:p w14:paraId="30D94795" w14:textId="77777777" w:rsidR="006A52A0" w:rsidRPr="009E4734" w:rsidRDefault="006A52A0" w:rsidP="00B70584">
      <w:pPr>
        <w:rPr>
          <w:rFonts w:cstheme="minorHAnsi"/>
          <w:lang w:val="en-US"/>
        </w:rPr>
      </w:pPr>
    </w:p>
    <w:p w14:paraId="1A9BF706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Selenium in CI/CD       </w:t>
      </w:r>
    </w:p>
    <w:p w14:paraId="6C605720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Automating the Automation     </w:t>
      </w:r>
    </w:p>
    <w:p w14:paraId="46FB5E6F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Understanding Testing tasks in Jenkins     </w:t>
      </w:r>
    </w:p>
    <w:p w14:paraId="3462B33F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Installing Maven and dependencies using pom.xml    </w:t>
      </w:r>
    </w:p>
    <w:p w14:paraId="49835971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Using Maven for Jenkins Selenium testing tasks </w:t>
      </w:r>
    </w:p>
    <w:p w14:paraId="4F0B30EC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Discussion on Mock Exam submissions to help improve on practical aspects   </w:t>
      </w:r>
    </w:p>
    <w:p w14:paraId="4599691E" w14:textId="77777777" w:rsidR="006A52A0" w:rsidRPr="009E4734" w:rsidRDefault="006A52A0" w:rsidP="00B70584">
      <w:pPr>
        <w:rPr>
          <w:rFonts w:cstheme="minorHAnsi"/>
          <w:lang w:val="en-US"/>
        </w:rPr>
      </w:pPr>
    </w:p>
    <w:p w14:paraId="296284A2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Hybrid Framework concepts     </w:t>
      </w:r>
    </w:p>
    <w:p w14:paraId="4387016F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Difference between Keyword driven and Hybrid Frameworks   </w:t>
      </w:r>
    </w:p>
    <w:p w14:paraId="2D4EDD36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Java Reflection Class       </w:t>
      </w:r>
    </w:p>
    <w:p w14:paraId="45892AF2" w14:textId="77777777" w:rsidR="009274FD" w:rsidRPr="009E4734" w:rsidRDefault="009274FD" w:rsidP="00EB685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Reporting results back to the framework     </w:t>
      </w:r>
    </w:p>
    <w:p w14:paraId="3A4166F2" w14:textId="1984FBF7" w:rsidR="009274FD" w:rsidRPr="009E4734" w:rsidRDefault="009274FD" w:rsidP="00EB6859">
      <w:pPr>
        <w:ind w:firstLine="720"/>
        <w:rPr>
          <w:rFonts w:cstheme="minorHAnsi"/>
          <w:b/>
          <w:lang w:val="en-US"/>
        </w:rPr>
      </w:pPr>
    </w:p>
    <w:p w14:paraId="7A17345E" w14:textId="77777777" w:rsidR="00D55AAC" w:rsidRPr="009E4734" w:rsidRDefault="00D55AAC" w:rsidP="002E0181">
      <w:pPr>
        <w:rPr>
          <w:rFonts w:cstheme="minorHAnsi"/>
          <w:lang w:val="en-US"/>
        </w:rPr>
      </w:pPr>
    </w:p>
    <w:p w14:paraId="778576A3" w14:textId="5110159E" w:rsidR="00103169" w:rsidRPr="009E4734" w:rsidRDefault="00103169" w:rsidP="00103169">
      <w:pPr>
        <w:rPr>
          <w:rFonts w:cstheme="minorHAnsi"/>
          <w:b/>
          <w:lang w:val="en-US"/>
        </w:rPr>
      </w:pPr>
      <w:r w:rsidRPr="009E4734">
        <w:rPr>
          <w:rFonts w:cstheme="minorHAnsi"/>
          <w:b/>
          <w:lang w:val="en-US"/>
        </w:rPr>
        <w:t>Cucumber</w:t>
      </w:r>
    </w:p>
    <w:p w14:paraId="562538AF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What is Cucumber Testing </w:t>
      </w:r>
      <w:proofErr w:type="gramStart"/>
      <w:r w:rsidRPr="009E4734">
        <w:rPr>
          <w:rFonts w:cstheme="minorHAnsi"/>
          <w:lang w:val="en-US"/>
        </w:rPr>
        <w:t>Tool</w:t>
      </w:r>
      <w:proofErr w:type="gramEnd"/>
    </w:p>
    <w:p w14:paraId="6CFC79F2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Downloading &amp; Installing cucumber </w:t>
      </w:r>
    </w:p>
    <w:p w14:paraId="2CDF3A18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What is Feature File &amp; Step </w:t>
      </w:r>
      <w:proofErr w:type="spellStart"/>
      <w:r w:rsidRPr="009E4734">
        <w:rPr>
          <w:rFonts w:cstheme="minorHAnsi"/>
          <w:lang w:val="en-US"/>
        </w:rPr>
        <w:t>Defination</w:t>
      </w:r>
      <w:proofErr w:type="spellEnd"/>
      <w:r w:rsidRPr="009E4734">
        <w:rPr>
          <w:rFonts w:cstheme="minorHAnsi"/>
          <w:lang w:val="en-US"/>
        </w:rPr>
        <w:t xml:space="preserve"> </w:t>
      </w:r>
    </w:p>
    <w:p w14:paraId="0AC463E5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lastRenderedPageBreak/>
        <w:t>What is Gherkin &amp; write Gherkin Test in Cucumber</w:t>
      </w:r>
    </w:p>
    <w:p w14:paraId="2B38EC02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Writing Cucumber Script</w:t>
      </w:r>
    </w:p>
    <w:p w14:paraId="41C2DBD2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Selenium Integration with Cucumber BDD</w:t>
      </w:r>
    </w:p>
    <w:p w14:paraId="6B77F1FC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Passing Parameters in cucumber Scripts </w:t>
      </w:r>
    </w:p>
    <w:p w14:paraId="738B438F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Performing Data-Driven Testing in Cucumber-Selenium</w:t>
      </w:r>
    </w:p>
    <w:p w14:paraId="40ABBE42" w14:textId="77777777" w:rsidR="00103169" w:rsidRPr="009E4734" w:rsidRDefault="00103169" w:rsidP="00103169">
      <w:pPr>
        <w:rPr>
          <w:rFonts w:cstheme="minorHAnsi"/>
        </w:rPr>
      </w:pPr>
    </w:p>
    <w:p w14:paraId="17AEC6D1" w14:textId="2379EA56" w:rsidR="00103169" w:rsidRPr="009E4734" w:rsidRDefault="00103169" w:rsidP="00103169">
      <w:pPr>
        <w:rPr>
          <w:rFonts w:cstheme="minorHAnsi"/>
          <w:b/>
          <w:lang w:val="en-US"/>
        </w:rPr>
      </w:pPr>
      <w:r w:rsidRPr="009E4734">
        <w:rPr>
          <w:rFonts w:cstheme="minorHAnsi"/>
          <w:b/>
          <w:lang w:val="en-US"/>
        </w:rPr>
        <w:t xml:space="preserve">API </w:t>
      </w:r>
      <w:r w:rsidR="004B4DB4" w:rsidRPr="009E4734">
        <w:rPr>
          <w:rFonts w:cstheme="minorHAnsi"/>
          <w:b/>
          <w:lang w:val="en-US"/>
        </w:rPr>
        <w:t>Testing:</w:t>
      </w:r>
    </w:p>
    <w:p w14:paraId="270DF56D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Introduction to Web Service &amp; API </w:t>
      </w:r>
    </w:p>
    <w:p w14:paraId="0AC1DECC" w14:textId="708605D7" w:rsidR="00103169" w:rsidRPr="009E4734" w:rsidRDefault="00103169" w:rsidP="0010316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Tools available for API Testing</w:t>
      </w:r>
    </w:p>
    <w:p w14:paraId="609AF693" w14:textId="77777777" w:rsidR="00AE3DA4" w:rsidRPr="009E4734" w:rsidRDefault="00AE3DA4" w:rsidP="00AE3DA4">
      <w:pPr>
        <w:pStyle w:val="ListParagraph"/>
        <w:rPr>
          <w:rFonts w:cstheme="minorHAnsi"/>
          <w:lang w:val="en-US"/>
        </w:rPr>
      </w:pPr>
    </w:p>
    <w:p w14:paraId="4A8CEA16" w14:textId="77777777" w:rsidR="00103169" w:rsidRPr="009E4734" w:rsidRDefault="00103169" w:rsidP="00103169">
      <w:pPr>
        <w:numPr>
          <w:ilvl w:val="0"/>
          <w:numId w:val="27"/>
        </w:numPr>
        <w:suppressAutoHyphens/>
        <w:rPr>
          <w:rFonts w:cstheme="minorHAnsi"/>
        </w:rPr>
      </w:pPr>
      <w:r w:rsidRPr="009E4734">
        <w:rPr>
          <w:rFonts w:cstheme="minorHAnsi"/>
          <w:bCs/>
        </w:rPr>
        <w:t>Postman</w:t>
      </w:r>
    </w:p>
    <w:p w14:paraId="1AFD2DC1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 xml:space="preserve">Download &amp; Install </w:t>
      </w:r>
      <w:proofErr w:type="spellStart"/>
      <w:r w:rsidRPr="009E4734">
        <w:rPr>
          <w:rFonts w:cstheme="minorHAnsi"/>
        </w:rPr>
        <w:t>PostMan</w:t>
      </w:r>
      <w:proofErr w:type="spellEnd"/>
    </w:p>
    <w:p w14:paraId="7DD0FDD5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Postman Navigation</w:t>
      </w:r>
    </w:p>
    <w:p w14:paraId="55A6C179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Create Requests in Postman</w:t>
      </w:r>
    </w:p>
    <w:p w14:paraId="79592AC7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 xml:space="preserve">Passing Parameters in </w:t>
      </w:r>
      <w:proofErr w:type="spellStart"/>
      <w:r w:rsidRPr="009E4734">
        <w:rPr>
          <w:rFonts w:cstheme="minorHAnsi"/>
        </w:rPr>
        <w:t>PostMan</w:t>
      </w:r>
      <w:proofErr w:type="spellEnd"/>
    </w:p>
    <w:p w14:paraId="6CCAFCBE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 xml:space="preserve">Basic Authentication in </w:t>
      </w:r>
      <w:proofErr w:type="spellStart"/>
      <w:r w:rsidRPr="009E4734">
        <w:rPr>
          <w:rFonts w:cstheme="minorHAnsi"/>
        </w:rPr>
        <w:t>PostMan</w:t>
      </w:r>
      <w:proofErr w:type="spellEnd"/>
    </w:p>
    <w:p w14:paraId="424EE6F4" w14:textId="51AAAF48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 xml:space="preserve">Environment </w:t>
      </w:r>
      <w:r w:rsidR="00096BD1" w:rsidRPr="009E4734">
        <w:rPr>
          <w:rFonts w:cstheme="minorHAnsi"/>
        </w:rPr>
        <w:t>Variables &amp;</w:t>
      </w:r>
      <w:r w:rsidRPr="009E4734">
        <w:rPr>
          <w:rFonts w:cstheme="minorHAnsi"/>
        </w:rPr>
        <w:t xml:space="preserve"> Collections in </w:t>
      </w:r>
      <w:proofErr w:type="spellStart"/>
      <w:r w:rsidRPr="009E4734">
        <w:rPr>
          <w:rFonts w:cstheme="minorHAnsi"/>
        </w:rPr>
        <w:t>PostMan</w:t>
      </w:r>
      <w:proofErr w:type="spellEnd"/>
    </w:p>
    <w:p w14:paraId="67FF0810" w14:textId="3E358FDA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 xml:space="preserve">How to </w:t>
      </w:r>
      <w:r w:rsidR="00096BD1" w:rsidRPr="009E4734">
        <w:rPr>
          <w:rFonts w:cstheme="minorHAnsi"/>
        </w:rPr>
        <w:t>debug &amp; Run</w:t>
      </w:r>
      <w:r w:rsidRPr="009E4734">
        <w:rPr>
          <w:rFonts w:cstheme="minorHAnsi"/>
        </w:rPr>
        <w:t xml:space="preserve"> from command Line</w:t>
      </w:r>
    </w:p>
    <w:p w14:paraId="3DE53D75" w14:textId="09BB4656" w:rsidR="00103169" w:rsidRPr="009E4734" w:rsidRDefault="00103169" w:rsidP="00103169">
      <w:pPr>
        <w:numPr>
          <w:ilvl w:val="0"/>
          <w:numId w:val="27"/>
        </w:numPr>
        <w:suppressAutoHyphens/>
        <w:rPr>
          <w:rFonts w:cstheme="minorHAnsi"/>
        </w:rPr>
      </w:pPr>
      <w:r w:rsidRPr="009E4734">
        <w:rPr>
          <w:rFonts w:cstheme="minorHAnsi"/>
          <w:bCs/>
        </w:rPr>
        <w:t>Rest Assured</w:t>
      </w:r>
    </w:p>
    <w:p w14:paraId="1E737DB5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Configuring Eclipse with Rest-Assured</w:t>
      </w:r>
    </w:p>
    <w:p w14:paraId="4FAA582D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Making Simple Get Requests</w:t>
      </w:r>
    </w:p>
    <w:p w14:paraId="5505A4DE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Validate Response status code, Header, &amp; Body using Rest Assured</w:t>
      </w:r>
    </w:p>
    <w:p w14:paraId="5492AF6A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Making Post Request using Rest Assured</w:t>
      </w:r>
    </w:p>
    <w:p w14:paraId="1A605C63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Authentication &amp; Authorization</w:t>
      </w:r>
    </w:p>
    <w:p w14:paraId="7DC5047F" w14:textId="77777777" w:rsidR="00103169" w:rsidRPr="009E4734" w:rsidRDefault="00103169" w:rsidP="00F87FD2">
      <w:pPr>
        <w:pStyle w:val="ListParagraph"/>
        <w:numPr>
          <w:ilvl w:val="0"/>
          <w:numId w:val="28"/>
        </w:numPr>
        <w:rPr>
          <w:rFonts w:cstheme="minorHAnsi"/>
        </w:rPr>
      </w:pPr>
      <w:r w:rsidRPr="009E4734">
        <w:rPr>
          <w:rFonts w:cstheme="minorHAnsi"/>
        </w:rPr>
        <w:t>JSON basic</w:t>
      </w:r>
    </w:p>
    <w:p w14:paraId="0A4A87BB" w14:textId="77777777" w:rsidR="00103169" w:rsidRPr="009E4734" w:rsidRDefault="00103169" w:rsidP="00103169">
      <w:pPr>
        <w:rPr>
          <w:rFonts w:cstheme="minorHAnsi"/>
        </w:rPr>
      </w:pPr>
    </w:p>
    <w:p w14:paraId="6845D3B1" w14:textId="77777777" w:rsidR="00103169" w:rsidRPr="009E4734" w:rsidRDefault="00103169" w:rsidP="00103169">
      <w:pPr>
        <w:rPr>
          <w:rFonts w:cstheme="minorHAnsi"/>
          <w:b/>
          <w:lang w:val="en-US"/>
        </w:rPr>
      </w:pPr>
      <w:r w:rsidRPr="009E4734">
        <w:rPr>
          <w:rFonts w:cstheme="minorHAnsi"/>
          <w:b/>
          <w:lang w:val="en-US"/>
        </w:rPr>
        <w:t xml:space="preserve">JIRA </w:t>
      </w:r>
    </w:p>
    <w:p w14:paraId="59D7276F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Introduction to Jira &amp; How to use Jira on Cloud</w:t>
      </w:r>
    </w:p>
    <w:p w14:paraId="2E10AA03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 xml:space="preserve">How to Create Project &amp; How to add users in Jira </w:t>
      </w:r>
    </w:p>
    <w:p w14:paraId="50570304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How to create Epic &amp; User stories</w:t>
      </w:r>
    </w:p>
    <w:p w14:paraId="351B86B2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Create Sprint in JIRA &amp; Adding User stories to sprint</w:t>
      </w:r>
    </w:p>
    <w:p w14:paraId="7C0B371F" w14:textId="77777777" w:rsidR="00103169" w:rsidRPr="009E4734" w:rsidRDefault="00103169" w:rsidP="00F87FD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E4734">
        <w:rPr>
          <w:rFonts w:cstheme="minorHAnsi"/>
          <w:lang w:val="en-US"/>
        </w:rPr>
        <w:t>Create Test Cycles, Update Test Cases &amp; checking Test Reports</w:t>
      </w:r>
    </w:p>
    <w:p w14:paraId="0923519C" w14:textId="151D8A69" w:rsidR="00A91A68" w:rsidRPr="00DB29AC" w:rsidRDefault="00A91A68" w:rsidP="00F1033C">
      <w:pPr>
        <w:rPr>
          <w:rFonts w:cstheme="minorHAnsi"/>
          <w:b/>
          <w:sz w:val="28"/>
          <w:lang w:val="en-US"/>
        </w:rPr>
      </w:pPr>
      <w:bookmarkStart w:id="0" w:name="_GoBack"/>
      <w:bookmarkEnd w:id="0"/>
    </w:p>
    <w:sectPr w:rsidR="00A91A68" w:rsidRPr="00DB29AC" w:rsidSect="00BD3A56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D3B88" w14:textId="77777777" w:rsidR="00617898" w:rsidRDefault="00617898" w:rsidP="008C1F02">
      <w:r>
        <w:separator/>
      </w:r>
    </w:p>
  </w:endnote>
  <w:endnote w:type="continuationSeparator" w:id="0">
    <w:p w14:paraId="434B2399" w14:textId="77777777" w:rsidR="00617898" w:rsidRDefault="0061789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0939" w14:textId="77777777" w:rsidR="008C1F02" w:rsidRPr="005D5C4A" w:rsidRDefault="005D5C4A" w:rsidP="005D5C4A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9603355" wp14:editId="3A9E0EE2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CADC71F" wp14:editId="11BCD3FF">
          <wp:simplePos x="0" y="0"/>
          <wp:positionH relativeFrom="column">
            <wp:posOffset>-749300</wp:posOffset>
          </wp:positionH>
          <wp:positionV relativeFrom="paragraph">
            <wp:posOffset>209550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7DE8C" w14:textId="77777777" w:rsidR="00617898" w:rsidRDefault="00617898" w:rsidP="008C1F02">
      <w:r>
        <w:separator/>
      </w:r>
    </w:p>
  </w:footnote>
  <w:footnote w:type="continuationSeparator" w:id="0">
    <w:p w14:paraId="14EF7526" w14:textId="77777777" w:rsidR="00617898" w:rsidRDefault="0061789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A7C5B" w14:textId="6D7683ED" w:rsidR="008C1F02" w:rsidRDefault="00CA73E8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70ED55B2" wp14:editId="5BFD6F72">
          <wp:simplePos x="0" y="0"/>
          <wp:positionH relativeFrom="column">
            <wp:posOffset>5996305</wp:posOffset>
          </wp:positionH>
          <wp:positionV relativeFrom="paragraph">
            <wp:posOffset>-332105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1C99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A943E7" wp14:editId="53368419">
              <wp:simplePos x="0" y="0"/>
              <wp:positionH relativeFrom="column">
                <wp:posOffset>-520700</wp:posOffset>
              </wp:positionH>
              <wp:positionV relativeFrom="paragraph">
                <wp:posOffset>-106045</wp:posOffset>
              </wp:positionV>
              <wp:extent cx="4225925" cy="4546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5925" cy="454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F4D0A2" w14:textId="56DAF1E1" w:rsidR="005D5C4A" w:rsidRPr="00C41290" w:rsidRDefault="00B96DF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Course Contents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A943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" filled="f" stroked="f">
              <v:textbox>
                <w:txbxContent>
                  <w:p w14:paraId="3BF4D0A2" w14:textId="56DAF1E1" w:rsidR="005D5C4A" w:rsidRPr="00C41290" w:rsidRDefault="00B96DF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Course Contents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C9EC672" wp14:editId="422FA88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72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 w15:restartNumberingAfterBreak="0">
    <w:nsid w:val="0D524562"/>
    <w:multiLevelType w:val="hybridMultilevel"/>
    <w:tmpl w:val="FC60B9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681C"/>
    <w:multiLevelType w:val="hybridMultilevel"/>
    <w:tmpl w:val="825EF8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53E53"/>
    <w:multiLevelType w:val="hybridMultilevel"/>
    <w:tmpl w:val="70B40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165F3"/>
    <w:multiLevelType w:val="multilevel"/>
    <w:tmpl w:val="B71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60D21"/>
    <w:multiLevelType w:val="hybridMultilevel"/>
    <w:tmpl w:val="E078EB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B575EE"/>
    <w:multiLevelType w:val="hybridMultilevel"/>
    <w:tmpl w:val="1A94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7143"/>
    <w:multiLevelType w:val="hybridMultilevel"/>
    <w:tmpl w:val="DE9205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76A2E"/>
    <w:multiLevelType w:val="hybridMultilevel"/>
    <w:tmpl w:val="5BE0220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E670D"/>
    <w:multiLevelType w:val="hybridMultilevel"/>
    <w:tmpl w:val="593A6FB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39E8"/>
    <w:multiLevelType w:val="hybridMultilevel"/>
    <w:tmpl w:val="6114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E07DF"/>
    <w:multiLevelType w:val="hybridMultilevel"/>
    <w:tmpl w:val="45DC606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D357F"/>
    <w:multiLevelType w:val="hybridMultilevel"/>
    <w:tmpl w:val="F6F01A4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81828"/>
    <w:multiLevelType w:val="hybridMultilevel"/>
    <w:tmpl w:val="CF241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578F7"/>
    <w:multiLevelType w:val="hybridMultilevel"/>
    <w:tmpl w:val="601463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D426E"/>
    <w:multiLevelType w:val="hybridMultilevel"/>
    <w:tmpl w:val="5080A8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01600"/>
    <w:multiLevelType w:val="multilevel"/>
    <w:tmpl w:val="438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AF"/>
    <w:multiLevelType w:val="hybridMultilevel"/>
    <w:tmpl w:val="E90898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F03DD"/>
    <w:multiLevelType w:val="hybridMultilevel"/>
    <w:tmpl w:val="B9824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F4E0B"/>
    <w:multiLevelType w:val="hybridMultilevel"/>
    <w:tmpl w:val="8084C0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0751E"/>
    <w:multiLevelType w:val="hybridMultilevel"/>
    <w:tmpl w:val="B5867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83C95"/>
    <w:multiLevelType w:val="multilevel"/>
    <w:tmpl w:val="AE4E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D6CD8"/>
    <w:multiLevelType w:val="multilevel"/>
    <w:tmpl w:val="DAC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7F006B"/>
    <w:multiLevelType w:val="hybridMultilevel"/>
    <w:tmpl w:val="5B7E69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A7B93"/>
    <w:multiLevelType w:val="multilevel"/>
    <w:tmpl w:val="023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C3FEB"/>
    <w:multiLevelType w:val="multilevel"/>
    <w:tmpl w:val="C3DE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66DDF"/>
    <w:multiLevelType w:val="hybridMultilevel"/>
    <w:tmpl w:val="A948AD2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30956"/>
    <w:multiLevelType w:val="hybridMultilevel"/>
    <w:tmpl w:val="A2EE31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27"/>
  </w:num>
  <w:num w:numId="5">
    <w:abstractNumId w:val="6"/>
  </w:num>
  <w:num w:numId="6">
    <w:abstractNumId w:val="10"/>
  </w:num>
  <w:num w:numId="7">
    <w:abstractNumId w:val="25"/>
  </w:num>
  <w:num w:numId="8">
    <w:abstractNumId w:val="4"/>
  </w:num>
  <w:num w:numId="9">
    <w:abstractNumId w:val="21"/>
  </w:num>
  <w:num w:numId="10">
    <w:abstractNumId w:val="24"/>
  </w:num>
  <w:num w:numId="11">
    <w:abstractNumId w:val="16"/>
  </w:num>
  <w:num w:numId="12">
    <w:abstractNumId w:val="14"/>
  </w:num>
  <w:num w:numId="13">
    <w:abstractNumId w:val="17"/>
  </w:num>
  <w:num w:numId="14">
    <w:abstractNumId w:val="1"/>
  </w:num>
  <w:num w:numId="15">
    <w:abstractNumId w:val="15"/>
  </w:num>
  <w:num w:numId="16">
    <w:abstractNumId w:val="19"/>
  </w:num>
  <w:num w:numId="17">
    <w:abstractNumId w:val="7"/>
  </w:num>
  <w:num w:numId="18">
    <w:abstractNumId w:val="13"/>
  </w:num>
  <w:num w:numId="19">
    <w:abstractNumId w:val="2"/>
  </w:num>
  <w:num w:numId="20">
    <w:abstractNumId w:val="23"/>
  </w:num>
  <w:num w:numId="21">
    <w:abstractNumId w:val="12"/>
  </w:num>
  <w:num w:numId="22">
    <w:abstractNumId w:val="22"/>
  </w:num>
  <w:num w:numId="23">
    <w:abstractNumId w:val="8"/>
  </w:num>
  <w:num w:numId="24">
    <w:abstractNumId w:val="9"/>
  </w:num>
  <w:num w:numId="25">
    <w:abstractNumId w:val="26"/>
  </w:num>
  <w:num w:numId="26">
    <w:abstractNumId w:val="11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17"/>
    <w:rsid w:val="000111F2"/>
    <w:rsid w:val="00077192"/>
    <w:rsid w:val="00092311"/>
    <w:rsid w:val="00096BD1"/>
    <w:rsid w:val="000E0AF8"/>
    <w:rsid w:val="00103169"/>
    <w:rsid w:val="001134AC"/>
    <w:rsid w:val="00113F0F"/>
    <w:rsid w:val="00126D70"/>
    <w:rsid w:val="00131869"/>
    <w:rsid w:val="00134073"/>
    <w:rsid w:val="00134D1B"/>
    <w:rsid w:val="00150771"/>
    <w:rsid w:val="00151C99"/>
    <w:rsid w:val="00181A00"/>
    <w:rsid w:val="0018669E"/>
    <w:rsid w:val="001963A0"/>
    <w:rsid w:val="001D3761"/>
    <w:rsid w:val="001D7318"/>
    <w:rsid w:val="0021492F"/>
    <w:rsid w:val="002151CA"/>
    <w:rsid w:val="002331B6"/>
    <w:rsid w:val="002356FB"/>
    <w:rsid w:val="00253F12"/>
    <w:rsid w:val="002563F8"/>
    <w:rsid w:val="00265787"/>
    <w:rsid w:val="0026590A"/>
    <w:rsid w:val="002964F6"/>
    <w:rsid w:val="002B6104"/>
    <w:rsid w:val="002E0181"/>
    <w:rsid w:val="002E5EAB"/>
    <w:rsid w:val="00310138"/>
    <w:rsid w:val="003160FD"/>
    <w:rsid w:val="00322722"/>
    <w:rsid w:val="003548C1"/>
    <w:rsid w:val="0035676B"/>
    <w:rsid w:val="00365862"/>
    <w:rsid w:val="00366F97"/>
    <w:rsid w:val="00367984"/>
    <w:rsid w:val="0037263E"/>
    <w:rsid w:val="003861D8"/>
    <w:rsid w:val="003A7149"/>
    <w:rsid w:val="003B5DCA"/>
    <w:rsid w:val="003C167C"/>
    <w:rsid w:val="003D28D8"/>
    <w:rsid w:val="003D5F92"/>
    <w:rsid w:val="003E2FD9"/>
    <w:rsid w:val="003F1637"/>
    <w:rsid w:val="0041120E"/>
    <w:rsid w:val="00464498"/>
    <w:rsid w:val="00466B96"/>
    <w:rsid w:val="004742F0"/>
    <w:rsid w:val="00480164"/>
    <w:rsid w:val="004A259E"/>
    <w:rsid w:val="004B1284"/>
    <w:rsid w:val="004B4DB4"/>
    <w:rsid w:val="004C73DB"/>
    <w:rsid w:val="004E2525"/>
    <w:rsid w:val="004E4010"/>
    <w:rsid w:val="00507774"/>
    <w:rsid w:val="005106CE"/>
    <w:rsid w:val="005157D8"/>
    <w:rsid w:val="00517795"/>
    <w:rsid w:val="00577DB8"/>
    <w:rsid w:val="005A2EA7"/>
    <w:rsid w:val="005D5C4A"/>
    <w:rsid w:val="005F329A"/>
    <w:rsid w:val="005F5B3D"/>
    <w:rsid w:val="00607017"/>
    <w:rsid w:val="00614194"/>
    <w:rsid w:val="00617898"/>
    <w:rsid w:val="00624EC0"/>
    <w:rsid w:val="0063574B"/>
    <w:rsid w:val="00642401"/>
    <w:rsid w:val="006446E3"/>
    <w:rsid w:val="00680D32"/>
    <w:rsid w:val="00694371"/>
    <w:rsid w:val="006A13A3"/>
    <w:rsid w:val="006A52A0"/>
    <w:rsid w:val="006C3504"/>
    <w:rsid w:val="006E2C30"/>
    <w:rsid w:val="00702758"/>
    <w:rsid w:val="00713F8D"/>
    <w:rsid w:val="00734515"/>
    <w:rsid w:val="00736022"/>
    <w:rsid w:val="007530FC"/>
    <w:rsid w:val="0075422B"/>
    <w:rsid w:val="007651E0"/>
    <w:rsid w:val="00774DA5"/>
    <w:rsid w:val="00776691"/>
    <w:rsid w:val="00783B8C"/>
    <w:rsid w:val="007923AB"/>
    <w:rsid w:val="007A7DCF"/>
    <w:rsid w:val="007B2A11"/>
    <w:rsid w:val="0081226D"/>
    <w:rsid w:val="00817A7B"/>
    <w:rsid w:val="008252A0"/>
    <w:rsid w:val="0083544D"/>
    <w:rsid w:val="00840E23"/>
    <w:rsid w:val="00864068"/>
    <w:rsid w:val="00864AD1"/>
    <w:rsid w:val="00864EED"/>
    <w:rsid w:val="008746C2"/>
    <w:rsid w:val="008748B0"/>
    <w:rsid w:val="00876752"/>
    <w:rsid w:val="008A22BB"/>
    <w:rsid w:val="008A4E12"/>
    <w:rsid w:val="008B1468"/>
    <w:rsid w:val="008B2825"/>
    <w:rsid w:val="008C1F02"/>
    <w:rsid w:val="008C401A"/>
    <w:rsid w:val="008C573E"/>
    <w:rsid w:val="008E6B72"/>
    <w:rsid w:val="008F3AB1"/>
    <w:rsid w:val="008F5D07"/>
    <w:rsid w:val="00911E3F"/>
    <w:rsid w:val="009274FD"/>
    <w:rsid w:val="00952FB9"/>
    <w:rsid w:val="00970CE5"/>
    <w:rsid w:val="009735E3"/>
    <w:rsid w:val="00980D2C"/>
    <w:rsid w:val="00996086"/>
    <w:rsid w:val="00996C1F"/>
    <w:rsid w:val="009A1310"/>
    <w:rsid w:val="009A247D"/>
    <w:rsid w:val="009A4931"/>
    <w:rsid w:val="009B4D29"/>
    <w:rsid w:val="009B57C2"/>
    <w:rsid w:val="009C2395"/>
    <w:rsid w:val="009D153C"/>
    <w:rsid w:val="009E4734"/>
    <w:rsid w:val="009F4046"/>
    <w:rsid w:val="009F7314"/>
    <w:rsid w:val="00A024F1"/>
    <w:rsid w:val="00A34F9B"/>
    <w:rsid w:val="00A4480C"/>
    <w:rsid w:val="00A53104"/>
    <w:rsid w:val="00A61FE6"/>
    <w:rsid w:val="00A64C5D"/>
    <w:rsid w:val="00A8432C"/>
    <w:rsid w:val="00A864A9"/>
    <w:rsid w:val="00A91A68"/>
    <w:rsid w:val="00A95546"/>
    <w:rsid w:val="00AA0BC5"/>
    <w:rsid w:val="00AB492E"/>
    <w:rsid w:val="00AC3EF8"/>
    <w:rsid w:val="00AD20EB"/>
    <w:rsid w:val="00AE3871"/>
    <w:rsid w:val="00AE3DA4"/>
    <w:rsid w:val="00B00378"/>
    <w:rsid w:val="00B31642"/>
    <w:rsid w:val="00B46AE2"/>
    <w:rsid w:val="00B46EBC"/>
    <w:rsid w:val="00B66D0A"/>
    <w:rsid w:val="00B70584"/>
    <w:rsid w:val="00B96DFA"/>
    <w:rsid w:val="00BA0656"/>
    <w:rsid w:val="00BA4C6B"/>
    <w:rsid w:val="00BC0DC0"/>
    <w:rsid w:val="00BD0EB8"/>
    <w:rsid w:val="00BD3A56"/>
    <w:rsid w:val="00BE65A1"/>
    <w:rsid w:val="00BE7A2C"/>
    <w:rsid w:val="00BF4EA6"/>
    <w:rsid w:val="00C02060"/>
    <w:rsid w:val="00C02486"/>
    <w:rsid w:val="00C1054F"/>
    <w:rsid w:val="00C14D7C"/>
    <w:rsid w:val="00C30307"/>
    <w:rsid w:val="00C41290"/>
    <w:rsid w:val="00C44B82"/>
    <w:rsid w:val="00C55865"/>
    <w:rsid w:val="00C70CE0"/>
    <w:rsid w:val="00C755A8"/>
    <w:rsid w:val="00C8236A"/>
    <w:rsid w:val="00C9071B"/>
    <w:rsid w:val="00CA4DFF"/>
    <w:rsid w:val="00CA73E8"/>
    <w:rsid w:val="00CD55C3"/>
    <w:rsid w:val="00CE3078"/>
    <w:rsid w:val="00CF4F2F"/>
    <w:rsid w:val="00D30FA8"/>
    <w:rsid w:val="00D40D49"/>
    <w:rsid w:val="00D42412"/>
    <w:rsid w:val="00D456EF"/>
    <w:rsid w:val="00D51A86"/>
    <w:rsid w:val="00D55AAC"/>
    <w:rsid w:val="00D560A3"/>
    <w:rsid w:val="00D84071"/>
    <w:rsid w:val="00D902A3"/>
    <w:rsid w:val="00D92F0F"/>
    <w:rsid w:val="00D958EF"/>
    <w:rsid w:val="00DA54E2"/>
    <w:rsid w:val="00DA6646"/>
    <w:rsid w:val="00DB29AC"/>
    <w:rsid w:val="00DC100E"/>
    <w:rsid w:val="00DF3224"/>
    <w:rsid w:val="00E02EDF"/>
    <w:rsid w:val="00E36FF9"/>
    <w:rsid w:val="00E4020A"/>
    <w:rsid w:val="00E727E3"/>
    <w:rsid w:val="00E72CA5"/>
    <w:rsid w:val="00E72D2A"/>
    <w:rsid w:val="00E77E14"/>
    <w:rsid w:val="00E91C02"/>
    <w:rsid w:val="00EB6859"/>
    <w:rsid w:val="00EC47B9"/>
    <w:rsid w:val="00EF2774"/>
    <w:rsid w:val="00F1033C"/>
    <w:rsid w:val="00F36842"/>
    <w:rsid w:val="00F40B04"/>
    <w:rsid w:val="00F40D2D"/>
    <w:rsid w:val="00F41B24"/>
    <w:rsid w:val="00F44914"/>
    <w:rsid w:val="00F642BE"/>
    <w:rsid w:val="00F7466D"/>
    <w:rsid w:val="00F85B0D"/>
    <w:rsid w:val="00F87FD2"/>
    <w:rsid w:val="00F96049"/>
    <w:rsid w:val="00FA0D98"/>
    <w:rsid w:val="00FB6779"/>
    <w:rsid w:val="00FE1F55"/>
    <w:rsid w:val="00F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4C17"/>
  <w15:docId w15:val="{45B152DC-4BA4-4ED0-9662-665E46E5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E0"/>
  </w:style>
  <w:style w:type="paragraph" w:styleId="Heading3">
    <w:name w:val="heading 3"/>
    <w:basedOn w:val="Normal"/>
    <w:link w:val="Heading3Char"/>
    <w:uiPriority w:val="9"/>
    <w:qFormat/>
    <w:rsid w:val="00F85B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85B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1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18038\AppData\Local\Temp\wz7c05\LTI%20word%20template_IndiaA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LTI word template_IndiaA4</Template>
  <TotalTime>48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Kar</dc:creator>
  <cp:keywords/>
  <dc:description/>
  <cp:lastModifiedBy>Dinesh Malwade</cp:lastModifiedBy>
  <cp:revision>36</cp:revision>
  <dcterms:created xsi:type="dcterms:W3CDTF">2019-09-10T04:50:00Z</dcterms:created>
  <dcterms:modified xsi:type="dcterms:W3CDTF">2019-09-11T08:10:00Z</dcterms:modified>
</cp:coreProperties>
</file>